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6F57C" w14:textId="77777777" w:rsidR="003F2611" w:rsidRDefault="004471D0" w:rsidP="003F2611">
      <w:pPr>
        <w:tabs>
          <w:tab w:val="right" w:pos="9360"/>
        </w:tabs>
        <w:rPr>
          <w:rFonts w:cstheme="minorHAnsi"/>
        </w:rPr>
      </w:pPr>
      <w:r w:rsidRPr="00DA308B">
        <w:rPr>
          <w:rFonts w:cstheme="minorHAnsi"/>
          <w:noProof/>
        </w:rPr>
        <mc:AlternateContent>
          <mc:Choice Requires="wps">
            <w:drawing>
              <wp:inline distT="0" distB="0" distL="0" distR="0" wp14:anchorId="1BCA1A83" wp14:editId="3367E50A">
                <wp:extent cx="4365171" cy="560614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171" cy="560614"/>
                        </a:xfrm>
                        <a:prstGeom prst="rect">
                          <a:avLst/>
                        </a:prstGeom>
                        <a:solidFill>
                          <a:srgbClr val="5F298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72757" w14:textId="4DBC1EC7" w:rsidR="00B701CC" w:rsidRPr="00EF5A97" w:rsidRDefault="00B701CC" w:rsidP="00B701CC">
                            <w:pPr>
                              <w:spacing w:after="0" w:line="360" w:lineRule="auto"/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</w:pPr>
                            <w:r w:rsidRPr="00EF5A97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Lab</w:t>
                            </w:r>
                            <w:r w:rsidR="007177E0" w:rsidRPr="00EF5A97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alias w:val="lab number"/>
                                <w:tag w:val="lab number"/>
                                <w:id w:val="-1653831628"/>
                                <w:placeholder>
                                  <w:docPart w:val="B9DBBA66989B48A3A34CDCD160DD5240"/>
                                </w:placeholder>
                                <w:text/>
                              </w:sdtPr>
                              <w:sdtContent>
                                <w:r w:rsidR="005574FD">
                                  <w:rPr>
                                    <w:rFonts w:cstheme="minorHAnsi"/>
                                    <w:color w:val="FFFFFF" w:themeColor="background1"/>
                                    <w:szCs w:val="24"/>
                                  </w:rPr>
                                  <w:t>8</w:t>
                                </w:r>
                              </w:sdtContent>
                            </w:sdt>
                            <w:r w:rsidR="007177E0" w:rsidRPr="00EF5A97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cstheme="minorHAnsi"/>
                                  <w:color w:val="FFFFFF" w:themeColor="background1"/>
                                  <w:szCs w:val="24"/>
                                </w:rPr>
                                <w:alias w:val="lab title"/>
                                <w:tag w:val="lab title"/>
                                <w:id w:val="2052258509"/>
                                <w:placeholder>
                                  <w:docPart w:val="67E00F91AB2D4B5196DC8BEFD2C9AC34"/>
                                </w:placeholder>
                                <w:text/>
                              </w:sdtPr>
                              <w:sdtContent>
                                <w:r w:rsidR="009F76AF">
                                  <w:rPr>
                                    <w:rFonts w:cstheme="minorHAnsi"/>
                                    <w:color w:val="FFFFFF" w:themeColor="background1"/>
                                    <w:szCs w:val="24"/>
                                  </w:rPr>
                                  <w:t>Intro to PPM</w:t>
                                </w:r>
                              </w:sdtContent>
                            </w:sdt>
                          </w:p>
                          <w:p w14:paraId="5BDD15A3" w14:textId="1C1F1216" w:rsidR="00B701CC" w:rsidRPr="00EF5A97" w:rsidRDefault="008C2BEA" w:rsidP="00B701CC">
                            <w:pPr>
                              <w:spacing w:after="0" w:line="360" w:lineRule="auto"/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CPSC </w:t>
                            </w:r>
                            <w:r w:rsidR="0074239D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2310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 xml:space="preserve"> – </w:t>
                            </w:r>
                            <w:r w:rsidR="00CE3CB0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Spring 202</w:t>
                            </w:r>
                            <w:r w:rsidR="005574FD">
                              <w:rPr>
                                <w:rFonts w:cstheme="minorHAnsi"/>
                                <w:color w:val="FFFFFF" w:themeColor="background1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A1A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3.7pt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" fillcolor="#5f2987" stroked="f">
                <v:textbox>
                  <w:txbxContent>
                    <w:p w14:paraId="41E72757" w14:textId="4DBC1EC7" w:rsidR="00B701CC" w:rsidRPr="00EF5A97" w:rsidRDefault="00B701CC" w:rsidP="00B701CC">
                      <w:pPr>
                        <w:spacing w:after="0" w:line="360" w:lineRule="auto"/>
                        <w:rPr>
                          <w:rFonts w:cstheme="minorHAnsi"/>
                          <w:color w:val="FFFFFF" w:themeColor="background1"/>
                          <w:szCs w:val="24"/>
                        </w:rPr>
                      </w:pPr>
                      <w:r w:rsidRPr="00EF5A97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Lab</w:t>
                      </w:r>
                      <w:r w:rsidR="007177E0" w:rsidRPr="00EF5A97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alias w:val="lab number"/>
                          <w:tag w:val="lab number"/>
                          <w:id w:val="-1653831628"/>
                          <w:placeholder>
                            <w:docPart w:val="B9DBBA66989B48A3A34CDCD160DD5240"/>
                          </w:placeholder>
                          <w:text/>
                        </w:sdtPr>
                        <w:sdtContent>
                          <w:r w:rsidR="005574FD">
                            <w:rPr>
                              <w:rFonts w:cstheme="minorHAnsi"/>
                              <w:color w:val="FFFFFF" w:themeColor="background1"/>
                              <w:szCs w:val="24"/>
                            </w:rPr>
                            <w:t>8</w:t>
                          </w:r>
                        </w:sdtContent>
                      </w:sdt>
                      <w:r w:rsidR="007177E0" w:rsidRPr="00EF5A97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rFonts w:cstheme="minorHAnsi"/>
                            <w:color w:val="FFFFFF" w:themeColor="background1"/>
                            <w:szCs w:val="24"/>
                          </w:rPr>
                          <w:alias w:val="lab title"/>
                          <w:tag w:val="lab title"/>
                          <w:id w:val="2052258509"/>
                          <w:placeholder>
                            <w:docPart w:val="67E00F91AB2D4B5196DC8BEFD2C9AC34"/>
                          </w:placeholder>
                          <w:text/>
                        </w:sdtPr>
                        <w:sdtContent>
                          <w:r w:rsidR="009F76AF">
                            <w:rPr>
                              <w:rFonts w:cstheme="minorHAnsi"/>
                              <w:color w:val="FFFFFF" w:themeColor="background1"/>
                              <w:szCs w:val="24"/>
                            </w:rPr>
                            <w:t>Intro to PPM</w:t>
                          </w:r>
                        </w:sdtContent>
                      </w:sdt>
                    </w:p>
                    <w:p w14:paraId="5BDD15A3" w14:textId="1C1F1216" w:rsidR="00B701CC" w:rsidRPr="00EF5A97" w:rsidRDefault="008C2BEA" w:rsidP="00B701CC">
                      <w:pPr>
                        <w:spacing w:after="0" w:line="360" w:lineRule="auto"/>
                        <w:rPr>
                          <w:rFonts w:cstheme="minorHAns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CPSC </w:t>
                      </w:r>
                      <w:r w:rsidR="0074239D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2310</w:t>
                      </w:r>
                      <w:r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 xml:space="preserve"> – </w:t>
                      </w:r>
                      <w:r w:rsidR="00CE3CB0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Spring 202</w:t>
                      </w:r>
                      <w:r w:rsidR="005574FD">
                        <w:rPr>
                          <w:rFonts w:cstheme="minorHAnsi"/>
                          <w:color w:val="FFFFFF" w:themeColor="background1"/>
                          <w:szCs w:val="24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A308B">
        <w:rPr>
          <w:rFonts w:cstheme="minorHAnsi"/>
        </w:rPr>
        <w:tab/>
      </w:r>
      <w:r w:rsidR="00B701CC" w:rsidRPr="00DA308B">
        <w:rPr>
          <w:rFonts w:cstheme="minorHAnsi"/>
        </w:rPr>
        <w:t xml:space="preserve">   </w:t>
      </w:r>
      <w:r w:rsidRPr="00DA308B">
        <w:rPr>
          <w:rFonts w:cstheme="minorHAnsi"/>
          <w:noProof/>
        </w:rPr>
        <w:drawing>
          <wp:inline distT="0" distB="0" distL="0" distR="0" wp14:anchorId="33CA751E" wp14:editId="78FBDA7C">
            <wp:extent cx="2237014" cy="573150"/>
            <wp:effectExtent l="0" t="0" r="3175" b="0"/>
            <wp:docPr id="1" name="Picture 1" descr="Image result for clemson school of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emson school of compu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14" cy="5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E6A4" w14:textId="50D07FBC" w:rsidR="00B701CC" w:rsidRPr="003F2611" w:rsidRDefault="00B701CC" w:rsidP="003F2611">
      <w:pPr>
        <w:tabs>
          <w:tab w:val="right" w:pos="9360"/>
        </w:tabs>
        <w:rPr>
          <w:rFonts w:cstheme="minorHAnsi"/>
        </w:rPr>
      </w:pPr>
      <w:r w:rsidRPr="00DA308B">
        <w:t xml:space="preserve">Due Date: </w:t>
      </w:r>
      <w:sdt>
        <w:sdtPr>
          <w:alias w:val="lab due date"/>
          <w:tag w:val="lab due date"/>
          <w:id w:val="-315803711"/>
          <w:placeholder>
            <w:docPart w:val="4CC2B5AC2FD5429FA87FCC4D4E37900D"/>
          </w:placeholder>
          <w:date w:fullDate="2024-11-18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EE3872">
            <w:t>Monday, November 18, 2024</w:t>
          </w:r>
        </w:sdtContent>
      </w:sdt>
      <w:r w:rsidR="00615F26" w:rsidRPr="00DA308B">
        <w:t xml:space="preserve"> @ </w:t>
      </w:r>
      <w:r w:rsidR="00647206">
        <w:t>11:59 PM</w:t>
      </w:r>
    </w:p>
    <w:p w14:paraId="2C557FB7" w14:textId="67115AEE" w:rsidR="00B572B5" w:rsidRDefault="00B572B5" w:rsidP="00B572B5">
      <w:pPr>
        <w:spacing w:after="0" w:line="240" w:lineRule="auto"/>
        <w:rPr>
          <w:b/>
          <w:bCs/>
        </w:rPr>
      </w:pPr>
    </w:p>
    <w:p w14:paraId="265C7573" w14:textId="41D113A4" w:rsidR="00C953F9" w:rsidRDefault="00E439D1" w:rsidP="00B572B5">
      <w:pPr>
        <w:spacing w:after="0" w:line="240" w:lineRule="auto"/>
        <w:rPr>
          <w:b/>
          <w:bCs/>
        </w:rPr>
      </w:pPr>
      <w:r>
        <w:rPr>
          <w:b/>
          <w:bCs/>
        </w:rPr>
        <w:t>Overview:</w:t>
      </w:r>
    </w:p>
    <w:p w14:paraId="06EA5432" w14:textId="77777777" w:rsidR="00E439D1" w:rsidRDefault="00E439D1" w:rsidP="00B572B5">
      <w:pPr>
        <w:spacing w:after="0" w:line="240" w:lineRule="auto"/>
        <w:rPr>
          <w:b/>
          <w:bCs/>
        </w:rPr>
      </w:pPr>
    </w:p>
    <w:p w14:paraId="1FDA594B" w14:textId="31551261" w:rsidR="00B572B5" w:rsidRDefault="009F76AF" w:rsidP="00B572B5">
      <w:pPr>
        <w:spacing w:after="0" w:line="240" w:lineRule="auto"/>
      </w:pPr>
      <w:r>
        <w:t xml:space="preserve">You are going to write a program </w:t>
      </w:r>
      <w:r w:rsidR="00E439D1">
        <w:t xml:space="preserve">that will read the header and pixel values of a ppm image, </w:t>
      </w:r>
      <w:r w:rsidR="0018694F">
        <w:t>ignore</w:t>
      </w:r>
      <w:r w:rsidR="00E439D1">
        <w:t xml:space="preserve"> all comments from the header then write the image back out to another ppm file</w:t>
      </w:r>
      <w:r w:rsidR="0018694F">
        <w:t xml:space="preserve"> minus the comments</w:t>
      </w:r>
      <w:r w:rsidR="00E439D1">
        <w:t xml:space="preserve">. </w:t>
      </w:r>
    </w:p>
    <w:p w14:paraId="07969EC1" w14:textId="77777777" w:rsidR="00331AD8" w:rsidRDefault="00331AD8" w:rsidP="00B572B5">
      <w:pPr>
        <w:spacing w:after="0" w:line="240" w:lineRule="auto"/>
      </w:pPr>
    </w:p>
    <w:p w14:paraId="2EF2987B" w14:textId="2840EC16" w:rsidR="00331AD8" w:rsidRDefault="00331AD8" w:rsidP="00B572B5">
      <w:pPr>
        <w:spacing w:after="0" w:line="240" w:lineRule="auto"/>
      </w:pPr>
      <w:r>
        <w:t xml:space="preserve">I will provide a file named </w:t>
      </w:r>
      <w:proofErr w:type="spellStart"/>
      <w:r>
        <w:t>ppmUtil.h</w:t>
      </w:r>
      <w:proofErr w:type="spellEnd"/>
      <w:r>
        <w:t xml:space="preserve"> that will contain two structs, one to represent the pixels of a ppm image and one to represent the data that makes up the header of a ppm image. </w:t>
      </w:r>
      <w:r w:rsidR="004E4428">
        <w:t>You</w:t>
      </w:r>
      <w:r w:rsidR="003B13B9">
        <w:t xml:space="preserve"> will need to create several functions</w:t>
      </w:r>
      <w:r w:rsidR="00C93B21">
        <w:t>.</w:t>
      </w:r>
    </w:p>
    <w:p w14:paraId="454036FA" w14:textId="77777777" w:rsidR="00CC6DDA" w:rsidRDefault="00CC6DDA" w:rsidP="00B572B5">
      <w:pPr>
        <w:spacing w:after="0" w:line="240" w:lineRule="auto"/>
      </w:pPr>
    </w:p>
    <w:p w14:paraId="389C4932" w14:textId="77777777" w:rsidR="00B853D7" w:rsidRDefault="00CC6DDA" w:rsidP="003F2611">
      <w:pPr>
        <w:spacing w:after="0" w:line="240" w:lineRule="auto"/>
      </w:pPr>
      <w:r>
        <w:t xml:space="preserve">I will provide </w:t>
      </w:r>
      <w:r w:rsidR="00B14EB6">
        <w:t>one or more</w:t>
      </w:r>
      <w:r>
        <w:t xml:space="preserve"> images for testing. </w:t>
      </w:r>
      <w:r w:rsidR="0018694F">
        <w:t>Each image will have a variety of comments throughout the header.</w:t>
      </w:r>
      <w:r w:rsidR="00C13705">
        <w:t xml:space="preserve"> I will also provide 1 image that has no </w:t>
      </w:r>
      <w:r w:rsidR="005C7F2A">
        <w:t xml:space="preserve">comments in the header. This will allow you to easily test your base code </w:t>
      </w:r>
      <w:r w:rsidR="00982B6F">
        <w:t>of reading in and writing out an image.</w:t>
      </w:r>
      <w:r w:rsidR="0018694F">
        <w:t xml:space="preserve"> </w:t>
      </w:r>
    </w:p>
    <w:p w14:paraId="3ED9A68A" w14:textId="77777777" w:rsidR="00B853D7" w:rsidRDefault="00B853D7" w:rsidP="003F2611">
      <w:pPr>
        <w:spacing w:after="0" w:line="240" w:lineRule="auto"/>
      </w:pPr>
    </w:p>
    <w:p w14:paraId="079F527E" w14:textId="4AA7D3A1" w:rsidR="0041294D" w:rsidRDefault="0018694F" w:rsidP="003F2611">
      <w:pPr>
        <w:spacing w:after="0" w:line="240" w:lineRule="auto"/>
      </w:pPr>
      <w:r>
        <w:t xml:space="preserve">Your program should be able to ignore the comments from each of the ppm files </w:t>
      </w:r>
      <w:r w:rsidR="002B35B5">
        <w:t xml:space="preserve">provided </w:t>
      </w:r>
      <w:r w:rsidR="00AE0109">
        <w:t>with comments</w:t>
      </w:r>
      <w:r w:rsidR="001F4654">
        <w:t xml:space="preserve">. Your program should read the header information and the pixel values of the image, storing each. Then use the stored information to create a new ppm </w:t>
      </w:r>
      <w:r w:rsidR="003F2611">
        <w:t>image</w:t>
      </w:r>
      <w:r w:rsidR="00EF4515">
        <w:t xml:space="preserve"> with no comments in the header</w:t>
      </w:r>
      <w:r w:rsidR="001F4654">
        <w:t xml:space="preserve">. </w:t>
      </w:r>
    </w:p>
    <w:p w14:paraId="5E14C6B8" w14:textId="77777777" w:rsidR="003F2611" w:rsidRDefault="003F2611" w:rsidP="003F2611">
      <w:pPr>
        <w:spacing w:after="0" w:line="240" w:lineRule="auto"/>
      </w:pPr>
    </w:p>
    <w:p w14:paraId="577D27F8" w14:textId="77777777" w:rsidR="00473410" w:rsidRPr="00845A0F" w:rsidRDefault="00473410" w:rsidP="00473410">
      <w:pPr>
        <w:spacing w:after="0" w:line="240" w:lineRule="auto"/>
      </w:pPr>
      <w:r>
        <w:t xml:space="preserve">You will use </w:t>
      </w:r>
      <w:proofErr w:type="spellStart"/>
      <w:r w:rsidRPr="00845A0F">
        <w:rPr>
          <w:b/>
          <w:bCs/>
        </w:rPr>
        <w:t>fscanf</w:t>
      </w:r>
      <w:proofErr w:type="spellEnd"/>
      <w:r w:rsidRPr="00845A0F">
        <w:rPr>
          <w:b/>
          <w:bCs/>
        </w:rPr>
        <w:t xml:space="preserve"> and </w:t>
      </w:r>
      <w:proofErr w:type="spellStart"/>
      <w:r w:rsidRPr="00845A0F">
        <w:rPr>
          <w:b/>
          <w:bCs/>
        </w:rPr>
        <w:t>fprintf</w:t>
      </w:r>
      <w:proofErr w:type="spellEnd"/>
      <w:r>
        <w:t xml:space="preserve"> when reading and writing the </w:t>
      </w:r>
      <w:r w:rsidRPr="00EF68ED">
        <w:rPr>
          <w:b/>
          <w:bCs/>
        </w:rPr>
        <w:t>header</w:t>
      </w:r>
      <w:r>
        <w:t xml:space="preserve"> information.</w:t>
      </w:r>
    </w:p>
    <w:p w14:paraId="51FD635C" w14:textId="77777777" w:rsidR="00473410" w:rsidRDefault="00845A0F" w:rsidP="003F2611">
      <w:pPr>
        <w:spacing w:after="0" w:line="240" w:lineRule="auto"/>
      </w:pPr>
      <w:r>
        <w:t xml:space="preserve">You are </w:t>
      </w:r>
      <w:r w:rsidRPr="00EF68ED">
        <w:t>required to use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fread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fwrite</w:t>
      </w:r>
      <w:proofErr w:type="spellEnd"/>
      <w:r>
        <w:t xml:space="preserve"> when reading and writing the </w:t>
      </w:r>
      <w:r w:rsidRPr="00EF68ED">
        <w:rPr>
          <w:b/>
          <w:bCs/>
        </w:rPr>
        <w:t>pixel</w:t>
      </w:r>
      <w:r>
        <w:t xml:space="preserve"> </w:t>
      </w:r>
      <w:r w:rsidRPr="00473410">
        <w:rPr>
          <w:b/>
          <w:bCs/>
        </w:rPr>
        <w:t>data</w:t>
      </w:r>
      <w:r>
        <w:t xml:space="preserve">. </w:t>
      </w:r>
    </w:p>
    <w:p w14:paraId="5621AD59" w14:textId="414A1ADF" w:rsidR="00426534" w:rsidRDefault="00426534" w:rsidP="003F2611">
      <w:pPr>
        <w:spacing w:after="0" w:line="240" w:lineRule="auto"/>
      </w:pPr>
    </w:p>
    <w:p w14:paraId="2E911AAA" w14:textId="33B3BEDD" w:rsidR="00C6076F" w:rsidRDefault="00C6076F" w:rsidP="003F2611">
      <w:pPr>
        <w:spacing w:after="0" w:line="240" w:lineRule="auto"/>
      </w:pPr>
      <w:r>
        <w:t xml:space="preserve">You will implement your functions in </w:t>
      </w:r>
      <w:proofErr w:type="spellStart"/>
      <w:r w:rsidR="00013B88">
        <w:t>ppmUtil.c</w:t>
      </w:r>
      <w:proofErr w:type="spellEnd"/>
      <w:r w:rsidR="00013B88">
        <w:t xml:space="preserve"> </w:t>
      </w:r>
      <w:r w:rsidR="0076028F">
        <w:t>provided.</w:t>
      </w:r>
    </w:p>
    <w:p w14:paraId="54B92B59" w14:textId="5E0282A6" w:rsidR="00013B88" w:rsidRDefault="00013B88" w:rsidP="003F2611">
      <w:pPr>
        <w:spacing w:after="0" w:line="240" w:lineRule="auto"/>
      </w:pPr>
      <w:r>
        <w:t xml:space="preserve">You will </w:t>
      </w:r>
      <w:r w:rsidR="0076028F">
        <w:t>implement the</w:t>
      </w:r>
      <w:r>
        <w:t xml:space="preserve"> driver </w:t>
      </w:r>
      <w:r w:rsidR="0076028F">
        <w:t>in</w:t>
      </w:r>
      <w:r>
        <w:t xml:space="preserve"> </w:t>
      </w:r>
      <w:proofErr w:type="spellStart"/>
      <w:r>
        <w:t>ppmDriver.c</w:t>
      </w:r>
      <w:proofErr w:type="spellEnd"/>
      <w:r>
        <w:t xml:space="preserve"> </w:t>
      </w:r>
      <w:r w:rsidR="0076028F">
        <w:t>provided.</w:t>
      </w:r>
    </w:p>
    <w:p w14:paraId="201CFF57" w14:textId="77777777" w:rsidR="00013B88" w:rsidRDefault="00013B88" w:rsidP="003F2611">
      <w:pPr>
        <w:spacing w:after="0" w:line="240" w:lineRule="auto"/>
      </w:pPr>
    </w:p>
    <w:p w14:paraId="37B997C4" w14:textId="6D133BFC" w:rsidR="00426534" w:rsidRDefault="00426534" w:rsidP="003F2611">
      <w:pPr>
        <w:spacing w:after="0" w:line="240" w:lineRule="auto"/>
      </w:pPr>
      <w:r>
        <w:t xml:space="preserve">The driver should have minimal amount of code in it. </w:t>
      </w:r>
    </w:p>
    <w:p w14:paraId="6B31B20C" w14:textId="77777777" w:rsidR="00426534" w:rsidRDefault="00426534" w:rsidP="003F2611">
      <w:pPr>
        <w:spacing w:after="0" w:line="240" w:lineRule="auto"/>
      </w:pPr>
      <w:r>
        <w:t>It should create and open the needed file pointers.</w:t>
      </w:r>
    </w:p>
    <w:p w14:paraId="7BE87FB8" w14:textId="77777777" w:rsidR="00170A93" w:rsidRDefault="00170A93" w:rsidP="003F2611">
      <w:pPr>
        <w:spacing w:after="0" w:line="240" w:lineRule="auto"/>
      </w:pPr>
      <w:r>
        <w:t xml:space="preserve">It should create a </w:t>
      </w:r>
      <w:proofErr w:type="spellStart"/>
      <w:r>
        <w:t>header_t</w:t>
      </w:r>
      <w:proofErr w:type="spellEnd"/>
      <w:r>
        <w:t xml:space="preserve"> and a pointer of type </w:t>
      </w:r>
      <w:proofErr w:type="spellStart"/>
      <w:r>
        <w:t>pixel_t</w:t>
      </w:r>
      <w:proofErr w:type="spellEnd"/>
      <w:r>
        <w:t>.</w:t>
      </w:r>
    </w:p>
    <w:p w14:paraId="762B976C" w14:textId="51C27E42" w:rsidR="003F6356" w:rsidRDefault="00170A93" w:rsidP="003F2611">
      <w:pPr>
        <w:spacing w:after="0" w:line="240" w:lineRule="auto"/>
      </w:pPr>
      <w:r>
        <w:t xml:space="preserve">The driver should call </w:t>
      </w:r>
      <w:r w:rsidR="00366593">
        <w:t>a</w:t>
      </w:r>
      <w:r>
        <w:t xml:space="preserve"> function </w:t>
      </w:r>
      <w:r w:rsidR="00693367">
        <w:t xml:space="preserve">to </w:t>
      </w:r>
      <w:r w:rsidRPr="00170A93">
        <w:rPr>
          <w:b/>
          <w:bCs/>
        </w:rPr>
        <w:t>read</w:t>
      </w:r>
      <w:r w:rsidR="00693367">
        <w:rPr>
          <w:b/>
          <w:bCs/>
        </w:rPr>
        <w:t xml:space="preserve"> </w:t>
      </w:r>
      <w:r w:rsidR="00693367">
        <w:t>the data</w:t>
      </w:r>
      <w:r w:rsidR="007609F6">
        <w:t xml:space="preserve"> from a</w:t>
      </w:r>
      <w:r w:rsidR="00CB236F">
        <w:t>n</w:t>
      </w:r>
      <w:r w:rsidR="007609F6">
        <w:t xml:space="preserve"> image</w:t>
      </w:r>
      <w:r w:rsidR="003F6356">
        <w:t>.</w:t>
      </w:r>
    </w:p>
    <w:p w14:paraId="6E4FD2A7" w14:textId="062500B9" w:rsidR="00170A93" w:rsidRDefault="003F6356" w:rsidP="003F2611">
      <w:pPr>
        <w:spacing w:after="0" w:line="240" w:lineRule="auto"/>
      </w:pPr>
      <w:r>
        <w:t>The driver should also call a function to</w:t>
      </w:r>
      <w:r w:rsidR="00170A93">
        <w:t xml:space="preserve"> </w:t>
      </w:r>
      <w:r w:rsidR="00170A93" w:rsidRPr="00170A93">
        <w:rPr>
          <w:b/>
          <w:bCs/>
        </w:rPr>
        <w:t>write</w:t>
      </w:r>
      <w:r w:rsidR="007609F6">
        <w:rPr>
          <w:b/>
          <w:bCs/>
        </w:rPr>
        <w:t xml:space="preserve"> </w:t>
      </w:r>
      <w:r w:rsidR="007609F6">
        <w:t>the data to</w:t>
      </w:r>
      <w:r w:rsidR="000306E2">
        <w:t xml:space="preserve"> an image</w:t>
      </w:r>
      <w:r w:rsidR="00170A93">
        <w:t xml:space="preserve">. </w:t>
      </w:r>
    </w:p>
    <w:p w14:paraId="5D0D3159" w14:textId="66503F6D" w:rsidR="00426534" w:rsidRDefault="00170A93" w:rsidP="003F2611">
      <w:pPr>
        <w:spacing w:after="0" w:line="240" w:lineRule="auto"/>
      </w:pPr>
      <w:r>
        <w:t xml:space="preserve">The driver should </w:t>
      </w:r>
      <w:r w:rsidR="009559D8">
        <w:t>also</w:t>
      </w:r>
      <w:r>
        <w:t xml:space="preserve"> call </w:t>
      </w:r>
      <w:r w:rsidR="009559D8">
        <w:t>a function</w:t>
      </w:r>
      <w:r>
        <w:t xml:space="preserve"> to give the </w:t>
      </w:r>
      <w:r w:rsidR="004C191E">
        <w:t xml:space="preserve">dynamically allocated </w:t>
      </w:r>
      <w:r>
        <w:t xml:space="preserve">memory back to the OS and close the file pointers. </w:t>
      </w:r>
      <w:r w:rsidR="00426534">
        <w:t xml:space="preserve"> </w:t>
      </w:r>
    </w:p>
    <w:p w14:paraId="1EC3D85B" w14:textId="77777777" w:rsidR="00426534" w:rsidRDefault="00426534" w:rsidP="003F2611">
      <w:pPr>
        <w:spacing w:after="0" w:line="240" w:lineRule="auto"/>
      </w:pPr>
    </w:p>
    <w:p w14:paraId="50FF68AB" w14:textId="6B79FE97" w:rsidR="003F2611" w:rsidRDefault="00F8321B" w:rsidP="003F2611">
      <w:pPr>
        <w:spacing w:after="0" w:line="240" w:lineRule="auto"/>
      </w:pPr>
      <w:r>
        <w:t xml:space="preserve">You will need several </w:t>
      </w:r>
      <w:r w:rsidR="00194871">
        <w:t xml:space="preserve">functions </w:t>
      </w:r>
      <w:r w:rsidR="00540D91">
        <w:t xml:space="preserve">for this </w:t>
      </w:r>
      <w:proofErr w:type="gramStart"/>
      <w:r w:rsidR="00540D91">
        <w:t>project</w:t>
      </w:r>
      <w:r w:rsidR="00194871">
        <w:t>(</w:t>
      </w:r>
      <w:proofErr w:type="gramEnd"/>
      <w:r w:rsidR="00194871">
        <w:t xml:space="preserve">some </w:t>
      </w:r>
      <w:r w:rsidR="00540D91">
        <w:t>mentioned</w:t>
      </w:r>
      <w:r w:rsidR="00194871">
        <w:t xml:space="preserve"> above)</w:t>
      </w:r>
      <w:r w:rsidR="00540D91">
        <w:t>.</w:t>
      </w:r>
      <w:r w:rsidR="00194871">
        <w:t xml:space="preserve"> </w:t>
      </w:r>
    </w:p>
    <w:p w14:paraId="0B407817" w14:textId="5A49DBF3" w:rsidR="00C66C50" w:rsidRDefault="00C66C50" w:rsidP="003F2611">
      <w:pPr>
        <w:spacing w:after="0" w:line="240" w:lineRule="auto"/>
      </w:pPr>
      <w:r>
        <w:t>Functions shou</w:t>
      </w:r>
      <w:r w:rsidR="00611944">
        <w:t xml:space="preserve">ld be small and do very specific task. </w:t>
      </w:r>
      <w:r w:rsidR="00051403">
        <w:t xml:space="preserve">Rule of thumb I was taught </w:t>
      </w:r>
      <w:r w:rsidR="00C41DA5">
        <w:t xml:space="preserve">is: </w:t>
      </w:r>
      <w:r w:rsidR="00051403">
        <w:t xml:space="preserve">if </w:t>
      </w:r>
      <w:proofErr w:type="gramStart"/>
      <w:r w:rsidR="00DA7D0F">
        <w:t>all of</w:t>
      </w:r>
      <w:proofErr w:type="gramEnd"/>
      <w:r w:rsidR="00DA7D0F">
        <w:t xml:space="preserve"> the lines of code in your function cannot be seen on your screen</w:t>
      </w:r>
      <w:r w:rsidR="00E3067A">
        <w:t>, without scrolling,</w:t>
      </w:r>
      <w:r w:rsidR="00DA7D0F">
        <w:t xml:space="preserve"> your function is doing to much, break it up. </w:t>
      </w:r>
      <w:r w:rsidR="00FB5169">
        <w:t xml:space="preserve">Points will be deducted if any of your functions </w:t>
      </w:r>
      <w:r w:rsidR="005F0884">
        <w:t xml:space="preserve">are doing to many </w:t>
      </w:r>
      <w:r w:rsidR="00704439">
        <w:t>tasks</w:t>
      </w:r>
      <w:r w:rsidR="005F0884">
        <w:t xml:space="preserve">. </w:t>
      </w:r>
    </w:p>
    <w:p w14:paraId="41E07E54" w14:textId="77777777" w:rsidR="00790B74" w:rsidRDefault="00790B74" w:rsidP="003F2611">
      <w:pPr>
        <w:spacing w:after="0" w:line="240" w:lineRule="auto"/>
      </w:pPr>
    </w:p>
    <w:p w14:paraId="35E1A006" w14:textId="63820295" w:rsidR="00540D91" w:rsidRDefault="00707AFA" w:rsidP="003F2611">
      <w:pPr>
        <w:spacing w:after="0" w:line="240" w:lineRule="auto"/>
      </w:pPr>
      <w:r>
        <w:t>At a minimal you will need functions</w:t>
      </w:r>
      <w:r w:rsidR="00E30AB6">
        <w:t xml:space="preserve"> that</w:t>
      </w:r>
      <w:r>
        <w:t xml:space="preserve"> do the following</w:t>
      </w:r>
      <w:r w:rsidR="00E30AB6">
        <w:t>:</w:t>
      </w:r>
    </w:p>
    <w:p w14:paraId="4FACC7C9" w14:textId="77777777" w:rsidR="00E30AB6" w:rsidRDefault="00E30AB6" w:rsidP="003F2611">
      <w:pPr>
        <w:spacing w:after="0" w:line="240" w:lineRule="auto"/>
      </w:pPr>
    </w:p>
    <w:p w14:paraId="10B3D6D6" w14:textId="630BE95B" w:rsidR="00C652E0" w:rsidRDefault="002D4C05" w:rsidP="003F2611">
      <w:pPr>
        <w:spacing w:after="0" w:line="240" w:lineRule="auto"/>
      </w:pPr>
      <w:r>
        <w:t>A function that</w:t>
      </w:r>
      <w:r w:rsidR="00AF45A4">
        <w:t xml:space="preserve"> reads the header information</w:t>
      </w:r>
      <w:r w:rsidR="00D37379">
        <w:t xml:space="preserve"> </w:t>
      </w:r>
      <w:r w:rsidR="00D37379" w:rsidRPr="00E30AB6">
        <w:rPr>
          <w:b/>
          <w:bCs/>
        </w:rPr>
        <w:t>from</w:t>
      </w:r>
      <w:r w:rsidR="00D37379">
        <w:t xml:space="preserve"> a file</w:t>
      </w:r>
      <w:r w:rsidR="00AF45A4">
        <w:t>.</w:t>
      </w:r>
    </w:p>
    <w:p w14:paraId="748835BB" w14:textId="0C776205" w:rsidR="00AF45A4" w:rsidRPr="007C629E" w:rsidRDefault="00AF45A4" w:rsidP="003F2611">
      <w:pPr>
        <w:spacing w:after="0" w:line="240" w:lineRule="auto"/>
      </w:pPr>
      <w:r>
        <w:t xml:space="preserve">A function that reads pixel </w:t>
      </w:r>
      <w:r w:rsidR="00E77056">
        <w:t>values</w:t>
      </w:r>
      <w:r w:rsidR="00D37379">
        <w:t xml:space="preserve"> </w:t>
      </w:r>
      <w:r w:rsidR="00D37379" w:rsidRPr="00E30AB6">
        <w:rPr>
          <w:b/>
          <w:bCs/>
        </w:rPr>
        <w:t>from</w:t>
      </w:r>
      <w:r w:rsidR="00D37379">
        <w:t xml:space="preserve"> a file</w:t>
      </w:r>
      <w:r w:rsidR="00E77056">
        <w:t xml:space="preserve">. </w:t>
      </w:r>
      <w:r w:rsidR="00EC0922">
        <w:t xml:space="preserve">You </w:t>
      </w:r>
      <w:r w:rsidR="00C17474">
        <w:t>are required</w:t>
      </w:r>
      <w:r w:rsidR="00F44768">
        <w:t xml:space="preserve"> to</w:t>
      </w:r>
      <w:r w:rsidR="00C17474">
        <w:t xml:space="preserve"> </w:t>
      </w:r>
      <w:r w:rsidR="00EC0922">
        <w:t xml:space="preserve">use </w:t>
      </w:r>
      <w:proofErr w:type="spellStart"/>
      <w:r w:rsidR="00DC4621">
        <w:rPr>
          <w:b/>
          <w:bCs/>
        </w:rPr>
        <w:t>fread</w:t>
      </w:r>
      <w:proofErr w:type="spellEnd"/>
      <w:r w:rsidR="00DC4621">
        <w:t xml:space="preserve"> to read the pixel values</w:t>
      </w:r>
      <w:r w:rsidR="00787393">
        <w:t xml:space="preserve"> from the input file</w:t>
      </w:r>
      <w:r w:rsidR="009A0AB7">
        <w:t xml:space="preserve"> (a .ppm file)</w:t>
      </w:r>
      <w:r w:rsidR="00DC4621">
        <w:t>. Th</w:t>
      </w:r>
      <w:r w:rsidR="007C629E">
        <w:t xml:space="preserve">is only requires one call to </w:t>
      </w:r>
      <w:proofErr w:type="spellStart"/>
      <w:r w:rsidR="007C629E">
        <w:rPr>
          <w:b/>
          <w:bCs/>
        </w:rPr>
        <w:t>fread</w:t>
      </w:r>
      <w:proofErr w:type="spellEnd"/>
      <w:r w:rsidR="007C629E">
        <w:rPr>
          <w:b/>
          <w:bCs/>
        </w:rPr>
        <w:t xml:space="preserve">. </w:t>
      </w:r>
      <w:r w:rsidR="007C629E">
        <w:t xml:space="preserve">You have </w:t>
      </w:r>
      <w:r w:rsidR="00C9576F">
        <w:t xml:space="preserve">access to </w:t>
      </w:r>
      <w:r w:rsidR="007C629E">
        <w:t xml:space="preserve">all information needed to read all pixel values with one call to </w:t>
      </w:r>
      <w:proofErr w:type="spellStart"/>
      <w:r w:rsidR="007C629E">
        <w:t>fread</w:t>
      </w:r>
      <w:proofErr w:type="spellEnd"/>
      <w:r w:rsidR="007C629E">
        <w:t>.</w:t>
      </w:r>
      <w:r w:rsidR="00B61FAE">
        <w:t xml:space="preserve"> Points will be deducted if you use multiple calls to </w:t>
      </w:r>
      <w:proofErr w:type="spellStart"/>
      <w:r w:rsidR="00B61FAE">
        <w:t>fread</w:t>
      </w:r>
      <w:proofErr w:type="spellEnd"/>
      <w:r w:rsidR="00B61FAE">
        <w:t xml:space="preserve">. </w:t>
      </w:r>
    </w:p>
    <w:p w14:paraId="6C64C5A1" w14:textId="3147ED3F" w:rsidR="00D37379" w:rsidRDefault="00D37379" w:rsidP="003F2611">
      <w:pPr>
        <w:spacing w:after="0" w:line="240" w:lineRule="auto"/>
      </w:pPr>
      <w:r>
        <w:lastRenderedPageBreak/>
        <w:t xml:space="preserve">A function that writes the header information </w:t>
      </w:r>
      <w:r w:rsidRPr="00E30AB6">
        <w:rPr>
          <w:b/>
          <w:bCs/>
        </w:rPr>
        <w:t>to</w:t>
      </w:r>
      <w:r>
        <w:t xml:space="preserve"> a file. </w:t>
      </w:r>
    </w:p>
    <w:p w14:paraId="3A5819E1" w14:textId="69EA52FC" w:rsidR="00256AE5" w:rsidRPr="00C17474" w:rsidRDefault="00256AE5" w:rsidP="003F2611">
      <w:pPr>
        <w:spacing w:after="0" w:line="240" w:lineRule="auto"/>
      </w:pPr>
      <w:r>
        <w:t>A function that write</w:t>
      </w:r>
      <w:r w:rsidR="00921C27">
        <w:t>s</w:t>
      </w:r>
      <w:r>
        <w:t xml:space="preserve"> </w:t>
      </w:r>
      <w:r w:rsidR="00921C27">
        <w:t xml:space="preserve">pixel values </w:t>
      </w:r>
      <w:r w:rsidR="00921C27" w:rsidRPr="00921C27">
        <w:rPr>
          <w:b/>
          <w:bCs/>
        </w:rPr>
        <w:t>to</w:t>
      </w:r>
      <w:r w:rsidR="00921C27">
        <w:t xml:space="preserve"> a file.</w:t>
      </w:r>
      <w:r w:rsidR="00C17474">
        <w:t xml:space="preserve"> You are required to use </w:t>
      </w:r>
      <w:proofErr w:type="spellStart"/>
      <w:r w:rsidR="00C17474" w:rsidRPr="00C17474">
        <w:rPr>
          <w:b/>
          <w:bCs/>
        </w:rPr>
        <w:t>fwrite</w:t>
      </w:r>
      <w:proofErr w:type="spellEnd"/>
      <w:r w:rsidR="00C17474">
        <w:rPr>
          <w:b/>
          <w:bCs/>
        </w:rPr>
        <w:t xml:space="preserve"> </w:t>
      </w:r>
      <w:r w:rsidR="00C17474">
        <w:t xml:space="preserve">to write the pixel values </w:t>
      </w:r>
      <w:r w:rsidR="00B564BA">
        <w:t>to the output file</w:t>
      </w:r>
      <w:r w:rsidR="00BA1251">
        <w:t xml:space="preserve"> (a</w:t>
      </w:r>
      <w:r w:rsidR="00787393">
        <w:t xml:space="preserve"> </w:t>
      </w:r>
      <w:r w:rsidR="00B564BA">
        <w:t>.</w:t>
      </w:r>
      <w:r w:rsidR="00787393">
        <w:t>ppm file).</w:t>
      </w:r>
      <w:r w:rsidR="009E4A9E">
        <w:t xml:space="preserve"> There should be only one call to </w:t>
      </w:r>
      <w:proofErr w:type="spellStart"/>
      <w:r w:rsidR="009E4A9E">
        <w:t>fwrite</w:t>
      </w:r>
      <w:proofErr w:type="spellEnd"/>
      <w:r w:rsidR="00BA1251">
        <w:t xml:space="preserve">. Points will be deducted if multiple calls to </w:t>
      </w:r>
      <w:proofErr w:type="spellStart"/>
      <w:r w:rsidR="00BA1251">
        <w:t>fwrite</w:t>
      </w:r>
      <w:proofErr w:type="spellEnd"/>
      <w:r w:rsidR="00BA1251">
        <w:t xml:space="preserve"> are used.</w:t>
      </w:r>
      <w:r w:rsidR="00B564BA">
        <w:t xml:space="preserve"> </w:t>
      </w:r>
    </w:p>
    <w:p w14:paraId="63241FD5" w14:textId="5B473C08" w:rsidR="008B2793" w:rsidRDefault="008B2793" w:rsidP="003F2611">
      <w:pPr>
        <w:spacing w:after="0" w:line="240" w:lineRule="auto"/>
      </w:pPr>
      <w:r>
        <w:t>A function that dynamically allocate</w:t>
      </w:r>
      <w:r w:rsidR="00E30AB6">
        <w:t>s memory for the pixel</w:t>
      </w:r>
      <w:r>
        <w:t xml:space="preserve"> data.</w:t>
      </w:r>
    </w:p>
    <w:p w14:paraId="6712071C" w14:textId="59BBD452" w:rsidR="00E605AF" w:rsidRDefault="00E605AF" w:rsidP="003F2611">
      <w:pPr>
        <w:spacing w:after="0" w:line="240" w:lineRule="auto"/>
      </w:pPr>
      <w:r>
        <w:t>A function that returns</w:t>
      </w:r>
      <w:r w:rsidR="00BA1251">
        <w:t>, to the system,</w:t>
      </w:r>
      <w:r>
        <w:t xml:space="preserve"> the dynamically allocated </w:t>
      </w:r>
      <w:r w:rsidR="00BA1251">
        <w:t>memory</w:t>
      </w:r>
      <w:r>
        <w:t xml:space="preserve">. </w:t>
      </w:r>
    </w:p>
    <w:p w14:paraId="1A7B8330" w14:textId="10758A04" w:rsidR="005D5DE6" w:rsidRDefault="005D5DE6" w:rsidP="003F2611">
      <w:pPr>
        <w:spacing w:after="0" w:line="240" w:lineRule="auto"/>
      </w:pPr>
      <w:r>
        <w:t>A function that check</w:t>
      </w:r>
      <w:r w:rsidR="00707AFA">
        <w:t xml:space="preserve">s for and ignores comments in the </w:t>
      </w:r>
      <w:r w:rsidR="000350A4">
        <w:t xml:space="preserve">ppm </w:t>
      </w:r>
      <w:r w:rsidR="00707AFA">
        <w:t xml:space="preserve">header. </w:t>
      </w:r>
    </w:p>
    <w:p w14:paraId="362B3224" w14:textId="7E5920A9" w:rsidR="00170A93" w:rsidRDefault="0065274A" w:rsidP="003F2611">
      <w:pPr>
        <w:spacing w:after="0" w:line="240" w:lineRule="auto"/>
      </w:pPr>
      <w:r>
        <w:t>The following files are provided for you:</w:t>
      </w:r>
    </w:p>
    <w:p w14:paraId="63C79F1E" w14:textId="77777777" w:rsidR="00705D8E" w:rsidRDefault="00705D8E" w:rsidP="003F2611">
      <w:pPr>
        <w:spacing w:after="0" w:line="240" w:lineRule="auto"/>
      </w:pPr>
    </w:p>
    <w:p w14:paraId="60314A77" w14:textId="77777777" w:rsidR="00705D8E" w:rsidRDefault="00705D8E" w:rsidP="003F2611">
      <w:pPr>
        <w:spacing w:after="0" w:line="240" w:lineRule="auto"/>
      </w:pPr>
    </w:p>
    <w:p w14:paraId="075B3929" w14:textId="182A0BD8" w:rsidR="0065274A" w:rsidRDefault="00705D8E" w:rsidP="003F2611">
      <w:pPr>
        <w:spacing w:after="0" w:line="240" w:lineRule="auto"/>
      </w:pPr>
      <w:r>
        <w:t>Input4.ppm (contains no comments)</w:t>
      </w:r>
    </w:p>
    <w:p w14:paraId="23C92E1C" w14:textId="6F38BA18" w:rsidR="00705D8E" w:rsidRDefault="00705D8E" w:rsidP="003F2611">
      <w:pPr>
        <w:spacing w:after="0" w:line="240" w:lineRule="auto"/>
      </w:pPr>
      <w:proofErr w:type="spellStart"/>
      <w:r>
        <w:t>PoohTest.ppm</w:t>
      </w:r>
      <w:proofErr w:type="spellEnd"/>
      <w:r>
        <w:t xml:space="preserve"> (has comments)</w:t>
      </w:r>
    </w:p>
    <w:p w14:paraId="5DDABD23" w14:textId="0547DA38" w:rsidR="00705D8E" w:rsidRDefault="00705D8E" w:rsidP="003F2611">
      <w:pPr>
        <w:spacing w:after="0" w:line="240" w:lineRule="auto"/>
      </w:pPr>
      <w:proofErr w:type="spellStart"/>
      <w:r>
        <w:t>PoohWComments.ppm</w:t>
      </w:r>
      <w:proofErr w:type="spellEnd"/>
      <w:r>
        <w:t xml:space="preserve"> (has comments)</w:t>
      </w:r>
    </w:p>
    <w:p w14:paraId="6893865E" w14:textId="6A15F78B" w:rsidR="00705D8E" w:rsidRDefault="0008528B" w:rsidP="003F2611">
      <w:pPr>
        <w:spacing w:after="0" w:line="240" w:lineRule="auto"/>
      </w:pPr>
      <w:r>
        <w:t>CommentTest2.ppm (has comments)</w:t>
      </w:r>
    </w:p>
    <w:p w14:paraId="42BB0ECB" w14:textId="7B14C1EB" w:rsidR="0008528B" w:rsidRDefault="0008528B" w:rsidP="003F2611">
      <w:pPr>
        <w:spacing w:after="0" w:line="240" w:lineRule="auto"/>
      </w:pPr>
      <w:proofErr w:type="spellStart"/>
      <w:r>
        <w:t>CommentTest.ppm</w:t>
      </w:r>
      <w:proofErr w:type="spellEnd"/>
      <w:r>
        <w:t xml:space="preserve"> (has comments)</w:t>
      </w:r>
    </w:p>
    <w:p w14:paraId="634DEBF7" w14:textId="77777777" w:rsidR="0065274A" w:rsidRDefault="0065274A" w:rsidP="003F2611">
      <w:pPr>
        <w:spacing w:after="0" w:line="240" w:lineRule="auto"/>
      </w:pPr>
    </w:p>
    <w:p w14:paraId="47A18DCF" w14:textId="63DEE081" w:rsidR="003A0E11" w:rsidRDefault="00EB0C22" w:rsidP="00B45EE3">
      <w:pPr>
        <w:spacing w:after="5" w:line="250" w:lineRule="auto"/>
        <w:ind w:right="26"/>
        <w:rPr>
          <w:rFonts w:cstheme="minorHAnsi"/>
          <w:b/>
          <w:bCs/>
        </w:rPr>
      </w:pPr>
      <w:r>
        <w:rPr>
          <w:rFonts w:cstheme="minorHAnsi"/>
          <w:b/>
          <w:bCs/>
        </w:rPr>
        <w:t>Submission Information:</w:t>
      </w:r>
    </w:p>
    <w:p w14:paraId="55B376E7" w14:textId="7EDC1D23" w:rsidR="00EB0C22" w:rsidRDefault="009A0AB7" w:rsidP="00B45EE3">
      <w:pPr>
        <w:spacing w:after="5" w:line="250" w:lineRule="auto"/>
        <w:ind w:right="26"/>
        <w:rPr>
          <w:rFonts w:cstheme="minorHAnsi"/>
          <w:b/>
          <w:bCs/>
        </w:rPr>
      </w:pPr>
      <w:r>
        <w:rPr>
          <w:rFonts w:cstheme="minorHAnsi"/>
          <w:b/>
          <w:bCs/>
        </w:rPr>
        <w:t>You will need to zip</w:t>
      </w:r>
      <w:r w:rsidR="00F80EE8">
        <w:rPr>
          <w:rFonts w:cstheme="minorHAnsi"/>
          <w:b/>
          <w:bCs/>
        </w:rPr>
        <w:t xml:space="preserve"> your files and submit them to canvas.</w:t>
      </w:r>
    </w:p>
    <w:p w14:paraId="2355C3E7" w14:textId="63211051" w:rsidR="00F80EE8" w:rsidRPr="00EB0C22" w:rsidRDefault="00F80EE8" w:rsidP="00B45EE3">
      <w:pPr>
        <w:spacing w:after="5" w:line="250" w:lineRule="auto"/>
        <w:ind w:right="26"/>
        <w:rPr>
          <w:rFonts w:cstheme="minorHAnsi"/>
          <w:b/>
          <w:bCs/>
        </w:rPr>
      </w:pPr>
    </w:p>
    <w:sectPr w:rsidR="00F80EE8" w:rsidRPr="00EB0C22" w:rsidSect="00B701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B7C8D" w14:textId="77777777" w:rsidR="00E047E9" w:rsidRDefault="00E047E9" w:rsidP="00EA4C52">
      <w:pPr>
        <w:spacing w:after="0" w:line="240" w:lineRule="auto"/>
      </w:pPr>
      <w:r>
        <w:separator/>
      </w:r>
    </w:p>
  </w:endnote>
  <w:endnote w:type="continuationSeparator" w:id="0">
    <w:p w14:paraId="147634BA" w14:textId="77777777" w:rsidR="00E047E9" w:rsidRDefault="00E047E9" w:rsidP="00EA4C52">
      <w:pPr>
        <w:spacing w:after="0" w:line="240" w:lineRule="auto"/>
      </w:pPr>
      <w:r>
        <w:continuationSeparator/>
      </w:r>
    </w:p>
  </w:endnote>
  <w:endnote w:type="continuationNotice" w:id="1">
    <w:p w14:paraId="210FEAAE" w14:textId="77777777" w:rsidR="00E047E9" w:rsidRDefault="00E047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2002C" w14:textId="77777777" w:rsidR="00E047E9" w:rsidRDefault="00E047E9" w:rsidP="00EA4C52">
      <w:pPr>
        <w:spacing w:after="0" w:line="240" w:lineRule="auto"/>
      </w:pPr>
      <w:r>
        <w:separator/>
      </w:r>
    </w:p>
  </w:footnote>
  <w:footnote w:type="continuationSeparator" w:id="0">
    <w:p w14:paraId="3371405C" w14:textId="77777777" w:rsidR="00E047E9" w:rsidRDefault="00E047E9" w:rsidP="00EA4C52">
      <w:pPr>
        <w:spacing w:after="0" w:line="240" w:lineRule="auto"/>
      </w:pPr>
      <w:r>
        <w:continuationSeparator/>
      </w:r>
    </w:p>
  </w:footnote>
  <w:footnote w:type="continuationNotice" w:id="1">
    <w:p w14:paraId="25109652" w14:textId="77777777" w:rsidR="00E047E9" w:rsidRDefault="00E047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6F8"/>
    <w:multiLevelType w:val="hybridMultilevel"/>
    <w:tmpl w:val="E7FA17EC"/>
    <w:lvl w:ilvl="0" w:tplc="10943F22">
      <w:start w:val="1"/>
      <w:numFmt w:val="decimal"/>
      <w:lvlText w:val="%1.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E32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8FA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70AC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A51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DA10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08C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2846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8F2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661D5"/>
    <w:multiLevelType w:val="hybridMultilevel"/>
    <w:tmpl w:val="DD10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33656"/>
    <w:multiLevelType w:val="hybridMultilevel"/>
    <w:tmpl w:val="973A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B6EE4"/>
    <w:multiLevelType w:val="hybridMultilevel"/>
    <w:tmpl w:val="FA402AE6"/>
    <w:lvl w:ilvl="0" w:tplc="06A2C72C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A9A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7C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640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1286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840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E066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84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859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0612391">
    <w:abstractNumId w:val="3"/>
  </w:num>
  <w:num w:numId="2" w16cid:durableId="116532434">
    <w:abstractNumId w:val="6"/>
  </w:num>
  <w:num w:numId="3" w16cid:durableId="1870681879">
    <w:abstractNumId w:val="2"/>
  </w:num>
  <w:num w:numId="4" w16cid:durableId="25252976">
    <w:abstractNumId w:val="0"/>
  </w:num>
  <w:num w:numId="5" w16cid:durableId="12072964">
    <w:abstractNumId w:val="5"/>
  </w:num>
  <w:num w:numId="6" w16cid:durableId="907888578">
    <w:abstractNumId w:val="4"/>
  </w:num>
  <w:num w:numId="7" w16cid:durableId="51026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3F"/>
    <w:rsid w:val="00000F13"/>
    <w:rsid w:val="00001569"/>
    <w:rsid w:val="00002436"/>
    <w:rsid w:val="000113DD"/>
    <w:rsid w:val="00013B88"/>
    <w:rsid w:val="000306E2"/>
    <w:rsid w:val="000350A4"/>
    <w:rsid w:val="00035CA7"/>
    <w:rsid w:val="00037035"/>
    <w:rsid w:val="0004285D"/>
    <w:rsid w:val="00051403"/>
    <w:rsid w:val="0005153C"/>
    <w:rsid w:val="000550E5"/>
    <w:rsid w:val="0006476E"/>
    <w:rsid w:val="00070661"/>
    <w:rsid w:val="00071979"/>
    <w:rsid w:val="000721D3"/>
    <w:rsid w:val="00072F0D"/>
    <w:rsid w:val="00074F0B"/>
    <w:rsid w:val="000818C3"/>
    <w:rsid w:val="0008528B"/>
    <w:rsid w:val="00095843"/>
    <w:rsid w:val="000A0ED2"/>
    <w:rsid w:val="000A11AD"/>
    <w:rsid w:val="000B5E88"/>
    <w:rsid w:val="000C357E"/>
    <w:rsid w:val="000F15B3"/>
    <w:rsid w:val="000F79A9"/>
    <w:rsid w:val="001026FD"/>
    <w:rsid w:val="001057DA"/>
    <w:rsid w:val="001205B9"/>
    <w:rsid w:val="00120D0C"/>
    <w:rsid w:val="00123190"/>
    <w:rsid w:val="001252A5"/>
    <w:rsid w:val="00126009"/>
    <w:rsid w:val="00127085"/>
    <w:rsid w:val="00136083"/>
    <w:rsid w:val="00140CFA"/>
    <w:rsid w:val="00154CAA"/>
    <w:rsid w:val="0016053F"/>
    <w:rsid w:val="00170A93"/>
    <w:rsid w:val="00180858"/>
    <w:rsid w:val="0018694F"/>
    <w:rsid w:val="00187716"/>
    <w:rsid w:val="00193EE6"/>
    <w:rsid w:val="00194871"/>
    <w:rsid w:val="001B25A8"/>
    <w:rsid w:val="001B5ABB"/>
    <w:rsid w:val="001B6DB7"/>
    <w:rsid w:val="001C1D0B"/>
    <w:rsid w:val="001D4199"/>
    <w:rsid w:val="001F3AB2"/>
    <w:rsid w:val="001F4654"/>
    <w:rsid w:val="001F4A4A"/>
    <w:rsid w:val="001F6D63"/>
    <w:rsid w:val="00206302"/>
    <w:rsid w:val="00221892"/>
    <w:rsid w:val="00226EAD"/>
    <w:rsid w:val="00236A2C"/>
    <w:rsid w:val="00247CBE"/>
    <w:rsid w:val="00247EDE"/>
    <w:rsid w:val="002522EB"/>
    <w:rsid w:val="00256AE5"/>
    <w:rsid w:val="00283824"/>
    <w:rsid w:val="00287BEB"/>
    <w:rsid w:val="0029487F"/>
    <w:rsid w:val="002A55DC"/>
    <w:rsid w:val="002B1E69"/>
    <w:rsid w:val="002B35B5"/>
    <w:rsid w:val="002B6286"/>
    <w:rsid w:val="002D404A"/>
    <w:rsid w:val="002D4C05"/>
    <w:rsid w:val="002D5657"/>
    <w:rsid w:val="002E615F"/>
    <w:rsid w:val="002F3EEB"/>
    <w:rsid w:val="00323A9C"/>
    <w:rsid w:val="0032546C"/>
    <w:rsid w:val="00325F67"/>
    <w:rsid w:val="00331AD8"/>
    <w:rsid w:val="003360B1"/>
    <w:rsid w:val="00341226"/>
    <w:rsid w:val="0034544D"/>
    <w:rsid w:val="00357BCE"/>
    <w:rsid w:val="003633A4"/>
    <w:rsid w:val="00366593"/>
    <w:rsid w:val="00377D96"/>
    <w:rsid w:val="00396045"/>
    <w:rsid w:val="003A0E11"/>
    <w:rsid w:val="003A315F"/>
    <w:rsid w:val="003A515C"/>
    <w:rsid w:val="003A6077"/>
    <w:rsid w:val="003B13B9"/>
    <w:rsid w:val="003B3C4D"/>
    <w:rsid w:val="003B529A"/>
    <w:rsid w:val="003B69BF"/>
    <w:rsid w:val="003B6D8A"/>
    <w:rsid w:val="003C1E0F"/>
    <w:rsid w:val="003D3637"/>
    <w:rsid w:val="003D4E9F"/>
    <w:rsid w:val="003E2719"/>
    <w:rsid w:val="003E594E"/>
    <w:rsid w:val="003F2611"/>
    <w:rsid w:val="003F2CA8"/>
    <w:rsid w:val="003F43A2"/>
    <w:rsid w:val="003F5BCE"/>
    <w:rsid w:val="003F6356"/>
    <w:rsid w:val="003F7F54"/>
    <w:rsid w:val="0041294D"/>
    <w:rsid w:val="00426534"/>
    <w:rsid w:val="00427FEB"/>
    <w:rsid w:val="004312E4"/>
    <w:rsid w:val="00432C47"/>
    <w:rsid w:val="00434A1A"/>
    <w:rsid w:val="00436EDD"/>
    <w:rsid w:val="00437AC9"/>
    <w:rsid w:val="0044561C"/>
    <w:rsid w:val="00446016"/>
    <w:rsid w:val="004471D0"/>
    <w:rsid w:val="0045024E"/>
    <w:rsid w:val="0045062B"/>
    <w:rsid w:val="00462880"/>
    <w:rsid w:val="00473410"/>
    <w:rsid w:val="004800A6"/>
    <w:rsid w:val="00481C89"/>
    <w:rsid w:val="00485B3D"/>
    <w:rsid w:val="004A6EEC"/>
    <w:rsid w:val="004B31D9"/>
    <w:rsid w:val="004B43AD"/>
    <w:rsid w:val="004C191E"/>
    <w:rsid w:val="004C4447"/>
    <w:rsid w:val="004C7EDA"/>
    <w:rsid w:val="004E2A9C"/>
    <w:rsid w:val="004E4428"/>
    <w:rsid w:val="004F5648"/>
    <w:rsid w:val="005002F9"/>
    <w:rsid w:val="0050232C"/>
    <w:rsid w:val="0050244F"/>
    <w:rsid w:val="0051279E"/>
    <w:rsid w:val="005130CB"/>
    <w:rsid w:val="0051688F"/>
    <w:rsid w:val="0052640A"/>
    <w:rsid w:val="00527048"/>
    <w:rsid w:val="00531363"/>
    <w:rsid w:val="0053389E"/>
    <w:rsid w:val="00540D91"/>
    <w:rsid w:val="0055325C"/>
    <w:rsid w:val="005553C6"/>
    <w:rsid w:val="005574FD"/>
    <w:rsid w:val="00565D80"/>
    <w:rsid w:val="0057471D"/>
    <w:rsid w:val="00577572"/>
    <w:rsid w:val="00582728"/>
    <w:rsid w:val="00590EFE"/>
    <w:rsid w:val="00591170"/>
    <w:rsid w:val="005915E2"/>
    <w:rsid w:val="005A0004"/>
    <w:rsid w:val="005A4237"/>
    <w:rsid w:val="005A6424"/>
    <w:rsid w:val="005A7394"/>
    <w:rsid w:val="005B0F4C"/>
    <w:rsid w:val="005C4706"/>
    <w:rsid w:val="005C7F2A"/>
    <w:rsid w:val="005D2EE6"/>
    <w:rsid w:val="005D5DE6"/>
    <w:rsid w:val="005E1FD9"/>
    <w:rsid w:val="005E258D"/>
    <w:rsid w:val="005F01D7"/>
    <w:rsid w:val="005F0884"/>
    <w:rsid w:val="005F34EB"/>
    <w:rsid w:val="005F4E9F"/>
    <w:rsid w:val="00607D2F"/>
    <w:rsid w:val="00611944"/>
    <w:rsid w:val="00611AB8"/>
    <w:rsid w:val="00615F26"/>
    <w:rsid w:val="0062589C"/>
    <w:rsid w:val="00647206"/>
    <w:rsid w:val="0065274A"/>
    <w:rsid w:val="0065630E"/>
    <w:rsid w:val="0065680F"/>
    <w:rsid w:val="00661BBB"/>
    <w:rsid w:val="00671D9A"/>
    <w:rsid w:val="006745FC"/>
    <w:rsid w:val="006801BA"/>
    <w:rsid w:val="00683B1D"/>
    <w:rsid w:val="00693367"/>
    <w:rsid w:val="00697677"/>
    <w:rsid w:val="006A02E6"/>
    <w:rsid w:val="006B5D86"/>
    <w:rsid w:val="006F1288"/>
    <w:rsid w:val="006F77E0"/>
    <w:rsid w:val="00704439"/>
    <w:rsid w:val="00705D8E"/>
    <w:rsid w:val="007072D8"/>
    <w:rsid w:val="00707AFA"/>
    <w:rsid w:val="0071015D"/>
    <w:rsid w:val="00710B0C"/>
    <w:rsid w:val="007115D9"/>
    <w:rsid w:val="0071469B"/>
    <w:rsid w:val="00715E4B"/>
    <w:rsid w:val="0071642B"/>
    <w:rsid w:val="007177E0"/>
    <w:rsid w:val="00721415"/>
    <w:rsid w:val="007248C0"/>
    <w:rsid w:val="00741B00"/>
    <w:rsid w:val="0074239D"/>
    <w:rsid w:val="00743812"/>
    <w:rsid w:val="00744956"/>
    <w:rsid w:val="00747DC4"/>
    <w:rsid w:val="0075081B"/>
    <w:rsid w:val="00754568"/>
    <w:rsid w:val="0076028F"/>
    <w:rsid w:val="007609F6"/>
    <w:rsid w:val="00765498"/>
    <w:rsid w:val="00774B09"/>
    <w:rsid w:val="00781031"/>
    <w:rsid w:val="007816EF"/>
    <w:rsid w:val="00787393"/>
    <w:rsid w:val="00790B74"/>
    <w:rsid w:val="00795440"/>
    <w:rsid w:val="0079574B"/>
    <w:rsid w:val="007A48FA"/>
    <w:rsid w:val="007B6244"/>
    <w:rsid w:val="007C629E"/>
    <w:rsid w:val="007D6BAD"/>
    <w:rsid w:val="007F7F22"/>
    <w:rsid w:val="00813F22"/>
    <w:rsid w:val="0081442C"/>
    <w:rsid w:val="00815098"/>
    <w:rsid w:val="008175F1"/>
    <w:rsid w:val="00845A0F"/>
    <w:rsid w:val="00857C8B"/>
    <w:rsid w:val="00867C5F"/>
    <w:rsid w:val="008822EE"/>
    <w:rsid w:val="00887A24"/>
    <w:rsid w:val="008923CA"/>
    <w:rsid w:val="008A6789"/>
    <w:rsid w:val="008B2793"/>
    <w:rsid w:val="008C1599"/>
    <w:rsid w:val="008C2BEA"/>
    <w:rsid w:val="008D4DF2"/>
    <w:rsid w:val="008E6B87"/>
    <w:rsid w:val="008E744E"/>
    <w:rsid w:val="008F3178"/>
    <w:rsid w:val="008F69FA"/>
    <w:rsid w:val="0090165F"/>
    <w:rsid w:val="00902580"/>
    <w:rsid w:val="00903D09"/>
    <w:rsid w:val="009057D0"/>
    <w:rsid w:val="009068E6"/>
    <w:rsid w:val="00921C27"/>
    <w:rsid w:val="00922874"/>
    <w:rsid w:val="00923BA0"/>
    <w:rsid w:val="00930275"/>
    <w:rsid w:val="00932FBE"/>
    <w:rsid w:val="0094231B"/>
    <w:rsid w:val="00942A00"/>
    <w:rsid w:val="009559D8"/>
    <w:rsid w:val="00963063"/>
    <w:rsid w:val="00970B56"/>
    <w:rsid w:val="009722D1"/>
    <w:rsid w:val="00973577"/>
    <w:rsid w:val="00977968"/>
    <w:rsid w:val="00982B6F"/>
    <w:rsid w:val="009915A9"/>
    <w:rsid w:val="009A0AB7"/>
    <w:rsid w:val="009A1EF4"/>
    <w:rsid w:val="009B19CA"/>
    <w:rsid w:val="009C0F17"/>
    <w:rsid w:val="009C166F"/>
    <w:rsid w:val="009D6754"/>
    <w:rsid w:val="009E1EC8"/>
    <w:rsid w:val="009E4A9E"/>
    <w:rsid w:val="009E5B20"/>
    <w:rsid w:val="009F117F"/>
    <w:rsid w:val="009F12C6"/>
    <w:rsid w:val="009F448A"/>
    <w:rsid w:val="009F5D91"/>
    <w:rsid w:val="009F76AF"/>
    <w:rsid w:val="00A003D9"/>
    <w:rsid w:val="00A04F3D"/>
    <w:rsid w:val="00A2341C"/>
    <w:rsid w:val="00A4178C"/>
    <w:rsid w:val="00A4676B"/>
    <w:rsid w:val="00A50DCD"/>
    <w:rsid w:val="00A7225B"/>
    <w:rsid w:val="00A73323"/>
    <w:rsid w:val="00A73738"/>
    <w:rsid w:val="00A77123"/>
    <w:rsid w:val="00A914E8"/>
    <w:rsid w:val="00A920B2"/>
    <w:rsid w:val="00AB5F90"/>
    <w:rsid w:val="00AC1207"/>
    <w:rsid w:val="00AC2387"/>
    <w:rsid w:val="00AC7001"/>
    <w:rsid w:val="00AD56F7"/>
    <w:rsid w:val="00AE0109"/>
    <w:rsid w:val="00AE0576"/>
    <w:rsid w:val="00AE5D25"/>
    <w:rsid w:val="00AF0ED3"/>
    <w:rsid w:val="00AF45A4"/>
    <w:rsid w:val="00AF78EE"/>
    <w:rsid w:val="00B0584C"/>
    <w:rsid w:val="00B10E2B"/>
    <w:rsid w:val="00B14EB6"/>
    <w:rsid w:val="00B27BB7"/>
    <w:rsid w:val="00B45EE3"/>
    <w:rsid w:val="00B51EF5"/>
    <w:rsid w:val="00B564BA"/>
    <w:rsid w:val="00B572B5"/>
    <w:rsid w:val="00B608CA"/>
    <w:rsid w:val="00B61D55"/>
    <w:rsid w:val="00B61FAE"/>
    <w:rsid w:val="00B63509"/>
    <w:rsid w:val="00B701CC"/>
    <w:rsid w:val="00B83483"/>
    <w:rsid w:val="00B845F7"/>
    <w:rsid w:val="00B852F7"/>
    <w:rsid w:val="00B853D7"/>
    <w:rsid w:val="00B92A6B"/>
    <w:rsid w:val="00B93F48"/>
    <w:rsid w:val="00BA1251"/>
    <w:rsid w:val="00BB7695"/>
    <w:rsid w:val="00BC6E3C"/>
    <w:rsid w:val="00BD27AD"/>
    <w:rsid w:val="00BE3528"/>
    <w:rsid w:val="00BF1832"/>
    <w:rsid w:val="00C0049C"/>
    <w:rsid w:val="00C00C2A"/>
    <w:rsid w:val="00C072AA"/>
    <w:rsid w:val="00C120F8"/>
    <w:rsid w:val="00C13705"/>
    <w:rsid w:val="00C137EF"/>
    <w:rsid w:val="00C16446"/>
    <w:rsid w:val="00C17474"/>
    <w:rsid w:val="00C24074"/>
    <w:rsid w:val="00C24B12"/>
    <w:rsid w:val="00C357BD"/>
    <w:rsid w:val="00C37943"/>
    <w:rsid w:val="00C41DA5"/>
    <w:rsid w:val="00C44D07"/>
    <w:rsid w:val="00C52000"/>
    <w:rsid w:val="00C56F39"/>
    <w:rsid w:val="00C6076F"/>
    <w:rsid w:val="00C64361"/>
    <w:rsid w:val="00C652E0"/>
    <w:rsid w:val="00C667D1"/>
    <w:rsid w:val="00C66C50"/>
    <w:rsid w:val="00C75A4D"/>
    <w:rsid w:val="00C85D73"/>
    <w:rsid w:val="00C93B21"/>
    <w:rsid w:val="00C953F9"/>
    <w:rsid w:val="00C9576F"/>
    <w:rsid w:val="00C96154"/>
    <w:rsid w:val="00CA07A2"/>
    <w:rsid w:val="00CA3727"/>
    <w:rsid w:val="00CA6822"/>
    <w:rsid w:val="00CB205E"/>
    <w:rsid w:val="00CB236F"/>
    <w:rsid w:val="00CB3114"/>
    <w:rsid w:val="00CB5896"/>
    <w:rsid w:val="00CC6DDA"/>
    <w:rsid w:val="00CD180F"/>
    <w:rsid w:val="00CD4DDF"/>
    <w:rsid w:val="00CD6F0C"/>
    <w:rsid w:val="00CD7330"/>
    <w:rsid w:val="00CE21DB"/>
    <w:rsid w:val="00CE3CB0"/>
    <w:rsid w:val="00CF0365"/>
    <w:rsid w:val="00D05020"/>
    <w:rsid w:val="00D14C23"/>
    <w:rsid w:val="00D37379"/>
    <w:rsid w:val="00D41B6D"/>
    <w:rsid w:val="00D46F08"/>
    <w:rsid w:val="00D53AB8"/>
    <w:rsid w:val="00D5523E"/>
    <w:rsid w:val="00D62028"/>
    <w:rsid w:val="00D62B8A"/>
    <w:rsid w:val="00D6582F"/>
    <w:rsid w:val="00D74DB6"/>
    <w:rsid w:val="00D84065"/>
    <w:rsid w:val="00D864AA"/>
    <w:rsid w:val="00D86E28"/>
    <w:rsid w:val="00D937DF"/>
    <w:rsid w:val="00D94C8E"/>
    <w:rsid w:val="00DA308B"/>
    <w:rsid w:val="00DA3AE5"/>
    <w:rsid w:val="00DA4655"/>
    <w:rsid w:val="00DA6612"/>
    <w:rsid w:val="00DA7D0F"/>
    <w:rsid w:val="00DB3E88"/>
    <w:rsid w:val="00DC360E"/>
    <w:rsid w:val="00DC4621"/>
    <w:rsid w:val="00DD1EA3"/>
    <w:rsid w:val="00DD4D36"/>
    <w:rsid w:val="00DE2C62"/>
    <w:rsid w:val="00DE4EB1"/>
    <w:rsid w:val="00DE726E"/>
    <w:rsid w:val="00DF1707"/>
    <w:rsid w:val="00DF7A3C"/>
    <w:rsid w:val="00E047E9"/>
    <w:rsid w:val="00E209D4"/>
    <w:rsid w:val="00E253F3"/>
    <w:rsid w:val="00E3067A"/>
    <w:rsid w:val="00E30AB6"/>
    <w:rsid w:val="00E30F60"/>
    <w:rsid w:val="00E31398"/>
    <w:rsid w:val="00E41C2A"/>
    <w:rsid w:val="00E439D1"/>
    <w:rsid w:val="00E55DE2"/>
    <w:rsid w:val="00E56D27"/>
    <w:rsid w:val="00E605AF"/>
    <w:rsid w:val="00E61894"/>
    <w:rsid w:val="00E62D29"/>
    <w:rsid w:val="00E63524"/>
    <w:rsid w:val="00E65429"/>
    <w:rsid w:val="00E744A8"/>
    <w:rsid w:val="00E749A1"/>
    <w:rsid w:val="00E77056"/>
    <w:rsid w:val="00E96A8C"/>
    <w:rsid w:val="00EA4C52"/>
    <w:rsid w:val="00EB0C22"/>
    <w:rsid w:val="00EB151F"/>
    <w:rsid w:val="00EB219F"/>
    <w:rsid w:val="00EB6DA6"/>
    <w:rsid w:val="00EB738B"/>
    <w:rsid w:val="00EC0922"/>
    <w:rsid w:val="00EC5572"/>
    <w:rsid w:val="00ED1108"/>
    <w:rsid w:val="00EE3872"/>
    <w:rsid w:val="00EF1250"/>
    <w:rsid w:val="00EF4515"/>
    <w:rsid w:val="00EF4F5F"/>
    <w:rsid w:val="00EF5A97"/>
    <w:rsid w:val="00EF68ED"/>
    <w:rsid w:val="00F20045"/>
    <w:rsid w:val="00F2719E"/>
    <w:rsid w:val="00F3385A"/>
    <w:rsid w:val="00F401A0"/>
    <w:rsid w:val="00F44768"/>
    <w:rsid w:val="00F4784D"/>
    <w:rsid w:val="00F47B71"/>
    <w:rsid w:val="00F47F93"/>
    <w:rsid w:val="00F5640E"/>
    <w:rsid w:val="00F80EE8"/>
    <w:rsid w:val="00F8321B"/>
    <w:rsid w:val="00F90EF2"/>
    <w:rsid w:val="00F92B53"/>
    <w:rsid w:val="00F92C01"/>
    <w:rsid w:val="00F97B91"/>
    <w:rsid w:val="00FA0E5A"/>
    <w:rsid w:val="00FA5D79"/>
    <w:rsid w:val="00FB1329"/>
    <w:rsid w:val="00FB4316"/>
    <w:rsid w:val="00FB5169"/>
    <w:rsid w:val="00FC3889"/>
    <w:rsid w:val="00FC611D"/>
    <w:rsid w:val="00FC77AC"/>
    <w:rsid w:val="00FD2BB3"/>
    <w:rsid w:val="00FD5556"/>
    <w:rsid w:val="00FD71DD"/>
    <w:rsid w:val="00FE3AF4"/>
    <w:rsid w:val="00FE76D7"/>
    <w:rsid w:val="00FF304B"/>
    <w:rsid w:val="00FF5BAD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DBB31"/>
  <w15:chartTrackingRefBased/>
  <w15:docId w15:val="{E27741B0-6839-460B-A0B8-D8B5BBAB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8B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C8B"/>
    <w:pPr>
      <w:keepNext/>
      <w:keepLines/>
      <w:spacing w:before="240" w:after="0" w:line="360" w:lineRule="auto"/>
      <w:outlineLvl w:val="0"/>
    </w:pPr>
    <w:rPr>
      <w:rFonts w:eastAsiaTheme="majorEastAsia" w:cstheme="minorHAnsi"/>
      <w:b/>
      <w:szCs w:val="32"/>
      <w:u w:color="00000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584C"/>
    <w:pPr>
      <w:keepNext/>
      <w:keepLines/>
      <w:spacing w:after="120" w:line="240" w:lineRule="auto"/>
      <w:ind w:left="104"/>
      <w:outlineLvl w:val="1"/>
    </w:pPr>
    <w:rPr>
      <w:rFonts w:eastAsiaTheme="majorEastAsia" w:cstheme="majorBidi"/>
      <w:szCs w:val="26"/>
      <w:u w:color="00000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F170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52"/>
  </w:style>
  <w:style w:type="paragraph" w:styleId="Footer">
    <w:name w:val="footer"/>
    <w:basedOn w:val="Normal"/>
    <w:link w:val="FooterChar"/>
    <w:uiPriority w:val="99"/>
    <w:unhideWhenUsed/>
    <w:rsid w:val="00EA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52"/>
  </w:style>
  <w:style w:type="character" w:styleId="PlaceholderText">
    <w:name w:val="Placeholder Text"/>
    <w:basedOn w:val="DefaultParagraphFont"/>
    <w:uiPriority w:val="99"/>
    <w:semiHidden/>
    <w:rsid w:val="007177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7C8B"/>
    <w:rPr>
      <w:rFonts w:eastAsiaTheme="majorEastAsia" w:cstheme="minorHAnsi"/>
      <w:b/>
      <w:sz w:val="24"/>
      <w:szCs w:val="32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B0584C"/>
    <w:rPr>
      <w:rFonts w:eastAsiaTheme="majorEastAsia" w:cstheme="majorBidi"/>
      <w:sz w:val="24"/>
      <w:szCs w:val="2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707"/>
    <w:rPr>
      <w:rFonts w:eastAsiaTheme="majorEastAsia" w:cstheme="majorBidi"/>
      <w:i/>
      <w:sz w:val="24"/>
      <w:szCs w:val="24"/>
    </w:rPr>
  </w:style>
  <w:style w:type="table" w:customStyle="1" w:styleId="TableGrid">
    <w:name w:val="TableGrid"/>
    <w:rsid w:val="003A0E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Block">
    <w:name w:val="Code Block"/>
    <w:basedOn w:val="Normal"/>
    <w:link w:val="CodeBlockChar"/>
    <w:autoRedefine/>
    <w:qFormat/>
    <w:rsid w:val="00DA308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20" w:color="auto" w:fill="auto"/>
      <w:tabs>
        <w:tab w:val="center" w:pos="1451"/>
      </w:tabs>
      <w:spacing w:after="120" w:line="240" w:lineRule="auto"/>
      <w:ind w:left="288" w:right="288"/>
    </w:pPr>
    <w:rPr>
      <w:rFonts w:ascii="Consolas" w:hAnsi="Consolas" w:cstheme="minorHAnsi"/>
      <w:b/>
      <w:sz w:val="20"/>
    </w:rPr>
  </w:style>
  <w:style w:type="character" w:customStyle="1" w:styleId="CodeBlockChar">
    <w:name w:val="Code Block Char"/>
    <w:basedOn w:val="DefaultParagraphFont"/>
    <w:link w:val="CodeBlock"/>
    <w:rsid w:val="00DA308B"/>
    <w:rPr>
      <w:rFonts w:ascii="Consolas" w:hAnsi="Consolas" w:cstheme="minorHAnsi"/>
      <w:b/>
      <w:sz w:val="20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160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g\Documents\Custom%20Office%20Templates\1021-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C2B5AC2FD5429FA87FCC4D4E37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3260-282D-49E4-99C9-29EC22F3ED37}"/>
      </w:docPartPr>
      <w:docPartBody>
        <w:p w:rsidR="003318C8" w:rsidRDefault="0019642E">
          <w:pPr>
            <w:pStyle w:val="4CC2B5AC2FD5429FA87FCC4D4E37900D"/>
          </w:pPr>
          <w:r>
            <w:rPr>
              <w:rStyle w:val="PlaceholderText"/>
            </w:rPr>
            <w:t>Lab Due Date</w:t>
          </w:r>
        </w:p>
      </w:docPartBody>
    </w:docPart>
    <w:docPart>
      <w:docPartPr>
        <w:name w:val="B9DBBA66989B48A3A34CDCD160DD5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1993-C03B-4C7C-945C-A643A7DB65BC}"/>
      </w:docPartPr>
      <w:docPartBody>
        <w:p w:rsidR="003318C8" w:rsidRDefault="0019642E">
          <w:pPr>
            <w:pStyle w:val="B9DBBA66989B48A3A34CDCD160DD5240"/>
          </w:pPr>
          <w:r w:rsidRPr="00615F26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 xml:space="preserve">[ </w:t>
          </w:r>
          <w:r w:rsidRPr="00615F26">
            <w:rPr>
              <w:rStyle w:val="PlaceholderText"/>
              <w:rFonts w:ascii="Times New Roman" w:hAnsi="Times New Roman" w:cs="Times New Roman"/>
              <w:color w:val="FFFFFF" w:themeColor="background1"/>
              <w:sz w:val="24"/>
              <w:szCs w:val="24"/>
            </w:rPr>
            <w:t>Lab # ]</w:t>
          </w:r>
        </w:p>
      </w:docPartBody>
    </w:docPart>
    <w:docPart>
      <w:docPartPr>
        <w:name w:val="67E00F91AB2D4B5196DC8BEFD2C9A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C61C-35BE-4246-A371-EB0C8AAEA4FE}"/>
      </w:docPartPr>
      <w:docPartBody>
        <w:p w:rsidR="003318C8" w:rsidRDefault="0019642E">
          <w:pPr>
            <w:pStyle w:val="67E00F91AB2D4B5196DC8BEFD2C9AC34"/>
          </w:pPr>
          <w:r w:rsidRPr="00615F26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 xml:space="preserve">[ </w:t>
          </w:r>
          <w:r w:rsidRPr="00615F26">
            <w:rPr>
              <w:rStyle w:val="PlaceholderText"/>
              <w:rFonts w:ascii="Times New Roman" w:hAnsi="Times New Roman" w:cs="Times New Roman"/>
              <w:color w:val="FFFFFF" w:themeColor="background1"/>
              <w:sz w:val="24"/>
              <w:szCs w:val="24"/>
            </w:rPr>
            <w:t>Lab Title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2E"/>
    <w:rsid w:val="0001696B"/>
    <w:rsid w:val="000D40F6"/>
    <w:rsid w:val="00154AD6"/>
    <w:rsid w:val="0019642E"/>
    <w:rsid w:val="0022718B"/>
    <w:rsid w:val="0030661A"/>
    <w:rsid w:val="003318C8"/>
    <w:rsid w:val="00374A6A"/>
    <w:rsid w:val="00456ADB"/>
    <w:rsid w:val="005D0B88"/>
    <w:rsid w:val="00695556"/>
    <w:rsid w:val="006F6392"/>
    <w:rsid w:val="00720AE4"/>
    <w:rsid w:val="00793E35"/>
    <w:rsid w:val="008D4D70"/>
    <w:rsid w:val="00B7758B"/>
    <w:rsid w:val="00BB4726"/>
    <w:rsid w:val="00BF23D0"/>
    <w:rsid w:val="00C40F5B"/>
    <w:rsid w:val="00CD48F3"/>
    <w:rsid w:val="00D73009"/>
    <w:rsid w:val="00DC3E8D"/>
    <w:rsid w:val="00F4784D"/>
    <w:rsid w:val="00F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CC2B5AC2FD5429FA87FCC4D4E37900D">
    <w:name w:val="4CC2B5AC2FD5429FA87FCC4D4E37900D"/>
  </w:style>
  <w:style w:type="paragraph" w:customStyle="1" w:styleId="B9DBBA66989B48A3A34CDCD160DD5240">
    <w:name w:val="B9DBBA66989B48A3A34CDCD160DD5240"/>
  </w:style>
  <w:style w:type="paragraph" w:customStyle="1" w:styleId="67E00F91AB2D4B5196DC8BEFD2C9AC34">
    <w:name w:val="67E00F91AB2D4B5196DC8BEFD2C9A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C:\Users\nickg\Documents\Custom Office Templates\1021-lab-template.dotx</Template>
  <TotalTime>25</TotalTime>
  <Pages>2</Pages>
  <Words>616</Words>
  <Characters>2761</Characters>
  <Application>Microsoft Office Word</Application>
  <DocSecurity>0</DocSecurity>
  <Lines>61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Glyder</dc:creator>
  <cp:keywords/>
  <dc:description/>
  <cp:lastModifiedBy>Yvon Hall Feaster</cp:lastModifiedBy>
  <cp:revision>31</cp:revision>
  <cp:lastPrinted>2024-11-11T21:02:00Z</cp:lastPrinted>
  <dcterms:created xsi:type="dcterms:W3CDTF">2024-11-11T20:17:00Z</dcterms:created>
  <dcterms:modified xsi:type="dcterms:W3CDTF">2024-11-11T21:25:00Z</dcterms:modified>
  <cp:category/>
</cp:coreProperties>
</file>