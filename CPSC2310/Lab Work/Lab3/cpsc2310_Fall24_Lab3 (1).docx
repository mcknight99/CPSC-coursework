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3367E50A">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33C723FA"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E90C2E">
                                  <w:rPr>
                                    <w:rFonts w:cstheme="minorHAnsi"/>
                                    <w:color w:val="FFFFFF" w:themeColor="background1"/>
                                    <w:szCs w:val="24"/>
                                  </w:rPr>
                                  <w:t>3</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proofErr w:type="spellStart"/>
                                <w:r w:rsidR="0016053F">
                                  <w:rPr>
                                    <w:rFonts w:cstheme="minorHAnsi"/>
                                    <w:color w:val="FFFFFF" w:themeColor="background1"/>
                                    <w:szCs w:val="24"/>
                                  </w:rPr>
                                  <w:t>Makefiles</w:t>
                                </w:r>
                                <w:proofErr w:type="spellEnd"/>
                              </w:sdtContent>
                            </w:sdt>
                          </w:p>
                          <w:p w14:paraId="5BDD15A3" w14:textId="17408049"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07BB1">
                              <w:rPr>
                                <w:rFonts w:cstheme="minorHAnsi"/>
                                <w:color w:val="FFFFFF" w:themeColor="background1"/>
                                <w:szCs w:val="24"/>
                              </w:rPr>
                              <w:t>Fall</w:t>
                            </w:r>
                            <w:r w:rsidR="00704FD9">
                              <w:rPr>
                                <w:rFonts w:cstheme="minorHAnsi"/>
                                <w:color w:val="FFFFFF" w:themeColor="background1"/>
                                <w:szCs w:val="24"/>
                              </w:rPr>
                              <w:t xml:space="preserve"> 2024</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" fillcolor="#5f2987" stroked="f">
                <v:textbox>
                  <w:txbxContent>
                    <w:p w14:paraId="41E72757" w14:textId="33C723FA"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E90C2E">
                            <w:rPr>
                              <w:rFonts w:cstheme="minorHAnsi"/>
                              <w:color w:val="FFFFFF" w:themeColor="background1"/>
                              <w:szCs w:val="24"/>
                            </w:rPr>
                            <w:t>3</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proofErr w:type="spellStart"/>
                          <w:r w:rsidR="0016053F">
                            <w:rPr>
                              <w:rFonts w:cstheme="minorHAnsi"/>
                              <w:color w:val="FFFFFF" w:themeColor="background1"/>
                              <w:szCs w:val="24"/>
                            </w:rPr>
                            <w:t>Makefiles</w:t>
                          </w:r>
                          <w:proofErr w:type="spellEnd"/>
                        </w:sdtContent>
                      </w:sdt>
                    </w:p>
                    <w:p w14:paraId="5BDD15A3" w14:textId="17408049"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07BB1">
                        <w:rPr>
                          <w:rFonts w:cstheme="minorHAnsi"/>
                          <w:color w:val="FFFFFF" w:themeColor="background1"/>
                          <w:szCs w:val="24"/>
                        </w:rPr>
                        <w:t>Fall</w:t>
                      </w:r>
                      <w:r w:rsidR="00704FD9">
                        <w:rPr>
                          <w:rFonts w:cstheme="minorHAnsi"/>
                          <w:color w:val="FFFFFF" w:themeColor="background1"/>
                          <w:szCs w:val="24"/>
                        </w:rPr>
                        <w:t xml:space="preserve"> 2024</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27387874" w:rsidR="00B701CC" w:rsidRDefault="00B701CC" w:rsidP="005D2EE6">
      <w:pPr>
        <w:pStyle w:val="Heading1"/>
        <w:spacing w:before="0" w:line="240" w:lineRule="auto"/>
      </w:pPr>
      <w:r w:rsidRPr="00DA308B">
        <w:t xml:space="preserve">Due Date: </w:t>
      </w:r>
      <w:sdt>
        <w:sdtPr>
          <w:alias w:val="lab due date"/>
          <w:tag w:val="lab due date"/>
          <w:id w:val="-315803711"/>
          <w:placeholder>
            <w:docPart w:val="4CC2B5AC2FD5429FA87FCC4D4E37900D"/>
          </w:placeholder>
          <w:date w:fullDate="2024-09-23T00:00:00Z">
            <w:dateFormat w:val="dddd, MMMM d, yyyy"/>
            <w:lid w:val="en-US"/>
            <w:storeMappedDataAs w:val="dateTime"/>
            <w:calendar w:val="gregorian"/>
          </w:date>
        </w:sdtPr>
        <w:sdtContent>
          <w:r w:rsidR="00B51853">
            <w:t xml:space="preserve">Monday, </w:t>
          </w:r>
          <w:r w:rsidR="00507BB1">
            <w:t>September 23</w:t>
          </w:r>
          <w:r w:rsidR="00B51853">
            <w:t>, 2024</w:t>
          </w:r>
        </w:sdtContent>
      </w:sdt>
      <w:r w:rsidR="00615F26" w:rsidRPr="00DA308B">
        <w:t xml:space="preserve"> @ </w:t>
      </w:r>
      <w:r w:rsidR="00647206">
        <w:t>11:59 PM</w:t>
      </w:r>
    </w:p>
    <w:p w14:paraId="26C15D62" w14:textId="63CD8A10" w:rsidR="00E90C2E" w:rsidRPr="00E90C2E" w:rsidRDefault="00E90C2E" w:rsidP="00E90C2E">
      <w:r>
        <w:t xml:space="preserve">This is an individual assignment. You may </w:t>
      </w:r>
      <w:r w:rsidRPr="00E90C2E">
        <w:rPr>
          <w:b/>
          <w:bCs/>
        </w:rPr>
        <w:t>not</w:t>
      </w:r>
      <w:r>
        <w:t xml:space="preserve"> work with any other student. </w:t>
      </w:r>
    </w:p>
    <w:p w14:paraId="762DAAD1" w14:textId="6A94CD95" w:rsidR="005D2EE6" w:rsidRDefault="007763C2" w:rsidP="005D2EE6">
      <w:pPr>
        <w:spacing w:after="0" w:line="240" w:lineRule="auto"/>
      </w:pPr>
      <w:r>
        <w:t>T</w:t>
      </w:r>
      <w:r w:rsidR="00932FBE">
        <w:t>his</w:t>
      </w:r>
      <w:r w:rsidR="001F3AB2">
        <w:t xml:space="preserve"> lab was originally written</w:t>
      </w:r>
      <w:r>
        <w:t xml:space="preserve"> for my class,</w:t>
      </w:r>
      <w:r w:rsidR="001F3AB2">
        <w:t xml:space="preserve"> by a former TA </w:t>
      </w:r>
      <w:r w:rsidR="00930275">
        <w:t xml:space="preserve">of </w:t>
      </w:r>
      <w:r w:rsidR="001F3AB2">
        <w:t xml:space="preserve">from several years ago. It has been modified to meet our needs. </w:t>
      </w:r>
    </w:p>
    <w:p w14:paraId="58FCE251" w14:textId="1B21AE6F" w:rsidR="003A0E11" w:rsidRDefault="009E1EC8" w:rsidP="005D2EE6">
      <w:pPr>
        <w:spacing w:after="0" w:line="240" w:lineRule="auto"/>
      </w:pPr>
      <w:r w:rsidRPr="00DA308B">
        <w:t>Lab Objective</w:t>
      </w:r>
    </w:p>
    <w:p w14:paraId="788314DD" w14:textId="77777777" w:rsidR="0016053F" w:rsidRDefault="0016053F" w:rsidP="005D2EE6">
      <w:pPr>
        <w:pStyle w:val="ListParagraph"/>
        <w:numPr>
          <w:ilvl w:val="0"/>
          <w:numId w:val="3"/>
        </w:numPr>
        <w:spacing w:after="0" w:line="240" w:lineRule="auto"/>
      </w:pPr>
      <w:r>
        <w:t>Learn how to use the Make utility to automate your builds and scripts</w:t>
      </w:r>
    </w:p>
    <w:p w14:paraId="2CB6B23A" w14:textId="19E600CE" w:rsidR="00932FBE" w:rsidRDefault="0016053F" w:rsidP="004E1822">
      <w:pPr>
        <w:pStyle w:val="ListParagraph"/>
        <w:numPr>
          <w:ilvl w:val="0"/>
          <w:numId w:val="3"/>
        </w:numPr>
        <w:spacing w:after="0" w:line="240" w:lineRule="auto"/>
      </w:pPr>
      <w:r>
        <w:t>Learn some basic shell scripting</w:t>
      </w:r>
    </w:p>
    <w:p w14:paraId="31548353" w14:textId="77777777" w:rsidR="00E90C2E" w:rsidRDefault="00E90C2E" w:rsidP="00E90C2E">
      <w:pPr>
        <w:pStyle w:val="ListParagraph"/>
        <w:spacing w:after="0" w:line="240" w:lineRule="auto"/>
      </w:pPr>
    </w:p>
    <w:p w14:paraId="263040B6" w14:textId="3DCAD9E5" w:rsidR="00932FBE" w:rsidRDefault="00B845F7" w:rsidP="00B845F7">
      <w:pPr>
        <w:spacing w:after="0" w:line="240" w:lineRule="auto"/>
        <w:rPr>
          <w:b/>
          <w:bCs/>
        </w:rPr>
      </w:pPr>
      <w:r>
        <w:rPr>
          <w:b/>
          <w:bCs/>
        </w:rPr>
        <w:t>Progra</w:t>
      </w:r>
      <w:r w:rsidR="00507BB1">
        <w:rPr>
          <w:b/>
          <w:bCs/>
        </w:rPr>
        <w:t>m</w:t>
      </w:r>
      <w:r>
        <w:rPr>
          <w:b/>
          <w:bCs/>
        </w:rPr>
        <w:t xml:space="preserve"> </w:t>
      </w:r>
    </w:p>
    <w:p w14:paraId="378F9561" w14:textId="3F298754" w:rsidR="005355B6" w:rsidRPr="005355B6" w:rsidRDefault="00507BB1" w:rsidP="00B845F7">
      <w:pPr>
        <w:spacing w:after="0" w:line="240" w:lineRule="auto"/>
      </w:pPr>
      <w:r>
        <w:t xml:space="preserve">This is a multiple file program. You do not need to change anything in the file, you only need to use it to run your </w:t>
      </w:r>
      <w:proofErr w:type="spellStart"/>
      <w:r>
        <w:t>makefile</w:t>
      </w:r>
      <w:proofErr w:type="spellEnd"/>
      <w:r>
        <w:t xml:space="preserve">. However, this program has several concepts covered in the recorded C Review. </w:t>
      </w:r>
      <w:r w:rsidR="007763C2">
        <w:t>One concept I did not cover in the C Review, enumeration (</w:t>
      </w:r>
      <w:proofErr w:type="spellStart"/>
      <w:r w:rsidR="007763C2">
        <w:t>enum</w:t>
      </w:r>
      <w:proofErr w:type="spellEnd"/>
      <w:r w:rsidR="007763C2">
        <w:t xml:space="preserve">) is used in this program. I put a link to some information about enumerations in the program. </w:t>
      </w:r>
    </w:p>
    <w:p w14:paraId="0FCC2759" w14:textId="77777777" w:rsidR="00C37943" w:rsidRDefault="00C37943" w:rsidP="00C37943">
      <w:pPr>
        <w:spacing w:after="0" w:line="240" w:lineRule="auto"/>
        <w:rPr>
          <w:b/>
        </w:rPr>
      </w:pPr>
    </w:p>
    <w:p w14:paraId="2D11056D" w14:textId="13A006FC" w:rsidR="00B845F7" w:rsidRDefault="00B845F7" w:rsidP="00B845F7">
      <w:pPr>
        <w:pStyle w:val="Heading1"/>
        <w:spacing w:before="0" w:line="240" w:lineRule="auto"/>
      </w:pPr>
      <w:proofErr w:type="spellStart"/>
      <w:r>
        <w:t>Makefile</w:t>
      </w:r>
      <w:proofErr w:type="spellEnd"/>
      <w:r w:rsidR="00E50560">
        <w:t xml:space="preserve"> </w:t>
      </w:r>
    </w:p>
    <w:p w14:paraId="23DDC8EA" w14:textId="4F989ECD" w:rsidR="003A0E11" w:rsidRDefault="009E1EC8" w:rsidP="00B845F7">
      <w:pPr>
        <w:pStyle w:val="Heading1"/>
        <w:spacing w:before="0" w:line="240" w:lineRule="auto"/>
      </w:pPr>
      <w:r w:rsidRPr="00DA308B">
        <w:t>Introduction</w:t>
      </w:r>
    </w:p>
    <w:p w14:paraId="0E71892F" w14:textId="77777777" w:rsidR="0016053F" w:rsidRDefault="0074239D" w:rsidP="0016053F">
      <w:r>
        <w:t>In the past, a</w:t>
      </w:r>
      <w:r w:rsidR="0016053F">
        <w:t>s you’ve work</w:t>
      </w:r>
      <w:r>
        <w:t>ed</w:t>
      </w:r>
      <w:r w:rsidR="0016053F">
        <w:t xml:space="preserve"> on </w:t>
      </w:r>
      <w:r>
        <w:t>labs and or assignments</w:t>
      </w:r>
      <w:r w:rsidR="0016053F">
        <w:t xml:space="preserve"> invariably you’ve typed a</w:t>
      </w:r>
      <w:r>
        <w:t xml:space="preserve"> compile</w:t>
      </w:r>
      <w:r w:rsidR="0016053F">
        <w:t xml:space="preserve"> command</w:t>
      </w:r>
      <w:r>
        <w:t xml:space="preserve"> </w:t>
      </w:r>
      <w:r w:rsidR="0016053F">
        <w:t xml:space="preserve">incorrectly or misspelled a filename. As your projects grow, </w:t>
      </w:r>
      <w:r>
        <w:t>you</w:t>
      </w:r>
      <w:r w:rsidR="0016053F">
        <w:t xml:space="preserve"> want to move away from manually typing in the </w:t>
      </w:r>
      <w:proofErr w:type="spellStart"/>
      <w:r w:rsidR="005F34EB">
        <w:t>gcc</w:t>
      </w:r>
      <w:proofErr w:type="spellEnd"/>
      <w:r w:rsidR="005F34EB">
        <w:t xml:space="preserve">/g++ </w:t>
      </w:r>
      <w:r w:rsidR="0016053F">
        <w:t>compile command</w:t>
      </w:r>
      <w:r w:rsidR="00462880">
        <w:t>s</w:t>
      </w:r>
      <w:r w:rsidR="0016053F">
        <w:t xml:space="preserve"> and begin using automated build tools. </w:t>
      </w:r>
    </w:p>
    <w:p w14:paraId="34A89130" w14:textId="77777777" w:rsidR="0016053F" w:rsidRDefault="0016053F" w:rsidP="0016053F">
      <w:r>
        <w:t xml:space="preserve">For Linux-like environments, Make is a very common </w:t>
      </w:r>
      <w:r>
        <w:rPr>
          <w:b/>
        </w:rPr>
        <w:t>build tool</w:t>
      </w:r>
      <w:r>
        <w:t xml:space="preserve"> which allows you to compile and link C/C++ programs in a more structured way. Today, we’ll begin with simple </w:t>
      </w:r>
      <w:proofErr w:type="spellStart"/>
      <w:r>
        <w:t>Makefiles</w:t>
      </w:r>
      <w:proofErr w:type="spellEnd"/>
      <w:r>
        <w:t xml:space="preserve"> and build to a </w:t>
      </w:r>
      <w:r w:rsidR="00001569">
        <w:t>general-purpose</w:t>
      </w:r>
      <w:r>
        <w:t xml:space="preserve"> script which will be applicable to many future </w:t>
      </w:r>
      <w:r w:rsidR="0074239D">
        <w:t xml:space="preserve">C/C++ </w:t>
      </w:r>
      <w:r>
        <w:t>projects.</w:t>
      </w:r>
    </w:p>
    <w:p w14:paraId="41D6B25B" w14:textId="623EEC23" w:rsidR="00747DC4" w:rsidRPr="001F3AB2" w:rsidRDefault="00FD5556" w:rsidP="0016053F">
      <w:pPr>
        <w:rPr>
          <w:b/>
          <w:bCs/>
        </w:rPr>
      </w:pPr>
      <w:r w:rsidRPr="001F3AB2">
        <w:rPr>
          <w:b/>
          <w:bCs/>
        </w:rPr>
        <w:t>For those of you that had</w:t>
      </w:r>
      <w:r w:rsidR="00CA6822">
        <w:rPr>
          <w:b/>
          <w:bCs/>
        </w:rPr>
        <w:t xml:space="preserve"> a lab </w:t>
      </w:r>
      <w:proofErr w:type="gramStart"/>
      <w:r w:rsidR="00CA6822">
        <w:rPr>
          <w:b/>
          <w:bCs/>
        </w:rPr>
        <w:t>similar to</w:t>
      </w:r>
      <w:proofErr w:type="gramEnd"/>
      <w:r w:rsidR="00CA6822">
        <w:rPr>
          <w:b/>
          <w:bCs/>
        </w:rPr>
        <w:t xml:space="preserve"> this</w:t>
      </w:r>
      <w:r w:rsidR="008C1599">
        <w:rPr>
          <w:b/>
          <w:bCs/>
        </w:rPr>
        <w:t>, p</w:t>
      </w:r>
      <w:r w:rsidRPr="001F3AB2">
        <w:rPr>
          <w:b/>
          <w:bCs/>
        </w:rPr>
        <w:t xml:space="preserve">lease read the entire lab because it </w:t>
      </w:r>
      <w:r w:rsidR="006716A6">
        <w:rPr>
          <w:b/>
          <w:bCs/>
        </w:rPr>
        <w:t>may</w:t>
      </w:r>
      <w:r w:rsidRPr="001F3AB2">
        <w:rPr>
          <w:b/>
          <w:bCs/>
        </w:rPr>
        <w:t xml:space="preserve"> not</w:t>
      </w:r>
      <w:r w:rsidR="006716A6">
        <w:rPr>
          <w:b/>
          <w:bCs/>
        </w:rPr>
        <w:t xml:space="preserve"> be</w:t>
      </w:r>
      <w:r w:rsidRPr="001F3AB2">
        <w:rPr>
          <w:b/>
          <w:bCs/>
        </w:rPr>
        <w:t xml:space="preserve"> exactly like the previous lab</w:t>
      </w:r>
      <w:r w:rsidR="00747DC4" w:rsidRPr="001F3AB2">
        <w:rPr>
          <w:b/>
          <w:bCs/>
        </w:rPr>
        <w:t xml:space="preserve">. </w:t>
      </w:r>
    </w:p>
    <w:p w14:paraId="648537AE" w14:textId="5CCD92CC" w:rsidR="00FD5556" w:rsidRPr="0016053F" w:rsidRDefault="00747DC4" w:rsidP="0016053F">
      <w:r>
        <w:t>For this lab you will be required to create a document consisting of screenshots documenting your work. You</w:t>
      </w:r>
      <w:r w:rsidR="009F117F">
        <w:t>r</w:t>
      </w:r>
      <w:r>
        <w:t xml:space="preserve"> screenshots </w:t>
      </w:r>
      <w:r w:rsidR="008C1599" w:rsidRPr="008C1599">
        <w:rPr>
          <w:b/>
          <w:bCs/>
        </w:rPr>
        <w:t>MUST</w:t>
      </w:r>
      <w:r>
        <w:t xml:space="preserve"> include the terminal </w:t>
      </w:r>
      <w:r w:rsidR="008C1599">
        <w:t xml:space="preserve">you are using </w:t>
      </w:r>
      <w:r>
        <w:t xml:space="preserve">along with your username. </w:t>
      </w:r>
      <w:r w:rsidR="00A2341C">
        <w:t xml:space="preserve">I will do my best to mark the places in the lab that require screenshots.  However, this is not guaranteed so be sure to read and follow all directions. </w:t>
      </w:r>
    </w:p>
    <w:p w14:paraId="65B5FA41" w14:textId="77777777" w:rsidR="003A0E11" w:rsidRDefault="009E1EC8" w:rsidP="003A0E11">
      <w:pPr>
        <w:pStyle w:val="Heading1"/>
      </w:pPr>
      <w:r w:rsidRPr="00DA308B">
        <w:t>Resources</w:t>
      </w:r>
    </w:p>
    <w:p w14:paraId="114E8CF9" w14:textId="78E19B4F" w:rsidR="0052640A" w:rsidRDefault="0052640A" w:rsidP="0052640A">
      <w:r>
        <w:t xml:space="preserve">For a </w:t>
      </w:r>
      <w:r w:rsidR="00154CAA">
        <w:t>step-by-step</w:t>
      </w:r>
      <w:r>
        <w:t xml:space="preserve"> tutorial on </w:t>
      </w:r>
      <w:proofErr w:type="spellStart"/>
      <w:r>
        <w:t>Makefiles</w:t>
      </w:r>
      <w:proofErr w:type="spellEnd"/>
      <w:r w:rsidR="00FA5D79">
        <w:t xml:space="preserve"> and some information on bash scripting</w:t>
      </w:r>
      <w:r>
        <w:t xml:space="preserve"> check</w:t>
      </w:r>
      <w:r w:rsidR="00FA5D79">
        <w:t xml:space="preserve">out </w:t>
      </w:r>
      <w:r>
        <w:t>the</w:t>
      </w:r>
      <w:r w:rsidR="00FA5D79">
        <w:t xml:space="preserve"> following</w:t>
      </w:r>
      <w:r>
        <w:t xml:space="preserve"> link</w:t>
      </w:r>
      <w:r w:rsidR="00FA5D79">
        <w:t>s</w:t>
      </w:r>
      <w:r>
        <w:t xml:space="preserve">: </w:t>
      </w:r>
    </w:p>
    <w:p w14:paraId="0D82DB84" w14:textId="77777777" w:rsidR="0052640A" w:rsidRDefault="00000000" w:rsidP="0052640A">
      <w:hyperlink r:id="rId8">
        <w:r w:rsidR="0052640A">
          <w:rPr>
            <w:color w:val="0562C1"/>
            <w:u w:val="single" w:color="0562C1"/>
          </w:rPr>
          <w:t>https://www.tutorialspoint.com/makefile/</w:t>
        </w:r>
      </w:hyperlink>
      <w:hyperlink r:id="rId9">
        <w:r w:rsidR="0052640A">
          <w:t xml:space="preserve"> </w:t>
        </w:r>
      </w:hyperlink>
    </w:p>
    <w:p w14:paraId="65006AFA" w14:textId="77777777" w:rsidR="0075081B" w:rsidRDefault="00000000" w:rsidP="0052640A">
      <w:hyperlink r:id="rId10" w:history="1">
        <w:r w:rsidR="0075081B" w:rsidRPr="006E5DD5">
          <w:rPr>
            <w:rStyle w:val="Hyperlink"/>
          </w:rPr>
          <w:t>https://www.tutorialspoint.com/unix/unix-what-is-shell.htm</w:t>
        </w:r>
      </w:hyperlink>
    </w:p>
    <w:p w14:paraId="269A66CB" w14:textId="19655870" w:rsidR="00CD4DDF" w:rsidRPr="00F2719E" w:rsidRDefault="009E1EC8" w:rsidP="00F2719E">
      <w:pPr>
        <w:pStyle w:val="Heading1"/>
      </w:pPr>
      <w:r w:rsidRPr="00DA308B">
        <w:t>Assignment</w:t>
      </w:r>
    </w:p>
    <w:p w14:paraId="0C663192" w14:textId="6E41157D" w:rsidR="00747DC4" w:rsidRDefault="00E30F60" w:rsidP="006F1288">
      <w:r>
        <w:t>Create a folder called Lab</w:t>
      </w:r>
      <w:r w:rsidR="00CF7FF5">
        <w:t>3</w:t>
      </w:r>
      <w:r w:rsidR="0071469B">
        <w:t xml:space="preserve">. </w:t>
      </w:r>
      <w:r w:rsidR="00C75A4D">
        <w:t xml:space="preserve">This is the folder you will use for </w:t>
      </w:r>
      <w:r w:rsidR="00A8500C">
        <w:t>the program I provided to you</w:t>
      </w:r>
      <w:r w:rsidR="00C75A4D">
        <w:t xml:space="preserve">.  </w:t>
      </w:r>
      <w:r w:rsidR="0071469B">
        <w:t>Inside Lab</w:t>
      </w:r>
      <w:r w:rsidR="00CF7FF5">
        <w:t>3</w:t>
      </w:r>
      <w:r w:rsidR="00C75A4D">
        <w:t xml:space="preserve"> create a</w:t>
      </w:r>
      <w:r w:rsidR="0071469B">
        <w:t>nother</w:t>
      </w:r>
      <w:r w:rsidR="00C75A4D">
        <w:t xml:space="preserve"> folder called </w:t>
      </w:r>
      <w:proofErr w:type="spellStart"/>
      <w:r w:rsidR="00C75A4D">
        <w:t>src</w:t>
      </w:r>
      <w:proofErr w:type="spellEnd"/>
      <w:r w:rsidR="00C75A4D">
        <w:t xml:space="preserve"> and move your </w:t>
      </w:r>
      <w:proofErr w:type="spellStart"/>
      <w:r w:rsidR="00704FD9">
        <w:t>functions.c</w:t>
      </w:r>
      <w:proofErr w:type="spellEnd"/>
      <w:r w:rsidR="00704FD9">
        <w:t xml:space="preserve"> and </w:t>
      </w:r>
      <w:proofErr w:type="spellStart"/>
      <w:r w:rsidR="00704FD9">
        <w:t>functions.h</w:t>
      </w:r>
      <w:proofErr w:type="spellEnd"/>
      <w:r w:rsidR="00704FD9">
        <w:t xml:space="preserve"> files</w:t>
      </w:r>
      <w:r w:rsidR="00C75A4D">
        <w:t xml:space="preserve"> in this folder.  </w:t>
      </w:r>
    </w:p>
    <w:p w14:paraId="721F1AC4" w14:textId="77777777" w:rsidR="00A8500C" w:rsidRDefault="00A8500C" w:rsidP="006F1288"/>
    <w:p w14:paraId="24D2C34E" w14:textId="4F246D4A" w:rsidR="00A2341C" w:rsidRPr="00A2341C" w:rsidRDefault="00A2341C" w:rsidP="006F1288">
      <w:pPr>
        <w:rPr>
          <w:b/>
          <w:bCs/>
        </w:rPr>
      </w:pPr>
      <w:r>
        <w:rPr>
          <w:b/>
          <w:bCs/>
        </w:rPr>
        <w:lastRenderedPageBreak/>
        <w:t>SCREENSHOT:</w:t>
      </w:r>
    </w:p>
    <w:p w14:paraId="47886DE1" w14:textId="249C4924" w:rsidR="00747DC4" w:rsidRDefault="00747DC4" w:rsidP="006F1288">
      <w:r>
        <w:t xml:space="preserve">Create a document called </w:t>
      </w:r>
      <w:r w:rsidRPr="004C7EDA">
        <w:rPr>
          <w:b/>
          <w:bCs/>
        </w:rPr>
        <w:t>Task</w:t>
      </w:r>
      <w:r w:rsidR="004C7EDA">
        <w:t xml:space="preserve">. </w:t>
      </w:r>
      <w:r w:rsidR="007F7F22">
        <w:t>Throughout</w:t>
      </w:r>
      <w:r w:rsidR="007115D9">
        <w:t xml:space="preserve"> this lab you will be instructed to take screenshots</w:t>
      </w:r>
      <w:r w:rsidR="00704FD9">
        <w:t xml:space="preserve"> adding them to this document. </w:t>
      </w:r>
      <w:r w:rsidR="007115D9">
        <w:t xml:space="preserve"> </w:t>
      </w:r>
      <w:r w:rsidR="001A764F">
        <w:t>T</w:t>
      </w:r>
      <w:r w:rsidR="00704FD9">
        <w:t>he screenshot should include your username from the terminal.</w:t>
      </w:r>
    </w:p>
    <w:p w14:paraId="57EC2149" w14:textId="77777777" w:rsidR="00C75A4D" w:rsidRDefault="00C75A4D" w:rsidP="006F1288">
      <w:r>
        <w:t xml:space="preserve">What </w:t>
      </w:r>
      <w:r w:rsidR="007115D9">
        <w:t xml:space="preserve">you </w:t>
      </w:r>
      <w:r>
        <w:t xml:space="preserve">should have now is: </w:t>
      </w:r>
    </w:p>
    <w:p w14:paraId="18C5D17A" w14:textId="08029333" w:rsidR="0032546C" w:rsidRPr="00CD4DDF" w:rsidRDefault="00C75A4D" w:rsidP="006F1288">
      <w:r>
        <w:t xml:space="preserve"> </w:t>
      </w:r>
      <w:r>
        <w:tab/>
      </w:r>
      <w:r w:rsidRPr="00CD4DDF">
        <w:t>A folder called Lab</w:t>
      </w:r>
      <w:r w:rsidR="00CF7FF5">
        <w:t>3</w:t>
      </w:r>
      <w:r w:rsidRPr="00CD4DDF">
        <w:t xml:space="preserve"> – In this folder you should have another folder called </w:t>
      </w:r>
      <w:proofErr w:type="spellStart"/>
      <w:r w:rsidRPr="00CD4DDF">
        <w:t>src</w:t>
      </w:r>
      <w:proofErr w:type="spellEnd"/>
      <w:r w:rsidR="00BF1832">
        <w:t>.</w:t>
      </w:r>
    </w:p>
    <w:p w14:paraId="7801F4A2" w14:textId="5654E0C8" w:rsidR="00C75A4D" w:rsidRPr="00CD4DDF" w:rsidRDefault="00C75A4D" w:rsidP="006F1288">
      <w:r w:rsidRPr="00CD4DDF">
        <w:tab/>
      </w:r>
      <w:r w:rsidR="00E30F60" w:rsidRPr="00CD4DDF">
        <w:t>/Lab</w:t>
      </w:r>
      <w:r w:rsidR="00CF7FF5">
        <w:t>3</w:t>
      </w:r>
      <w:r w:rsidRPr="00CD4DDF">
        <w:t>/</w:t>
      </w:r>
      <w:proofErr w:type="spellStart"/>
      <w:r w:rsidRPr="00CD4DDF">
        <w:t>src</w:t>
      </w:r>
      <w:proofErr w:type="spellEnd"/>
    </w:p>
    <w:p w14:paraId="7E12D758" w14:textId="443D156F" w:rsidR="00747DC4" w:rsidRPr="007115D9" w:rsidRDefault="00C75A4D" w:rsidP="00C75A4D">
      <w:r w:rsidRPr="00CD4DDF">
        <w:tab/>
      </w:r>
      <w:r w:rsidR="00E30F60" w:rsidRPr="00CD4DDF">
        <w:t>Lab</w:t>
      </w:r>
      <w:r w:rsidR="00CF7FF5">
        <w:t>3</w:t>
      </w:r>
      <w:r w:rsidRPr="00C75A4D">
        <w:rPr>
          <w:b/>
        </w:rPr>
        <w:t xml:space="preserve"> </w:t>
      </w:r>
      <w:r>
        <w:t>should have</w:t>
      </w:r>
      <w:r w:rsidR="00C44D07">
        <w:t xml:space="preserve"> </w:t>
      </w:r>
      <w:proofErr w:type="spellStart"/>
      <w:r w:rsidR="00C44D07">
        <w:t>driver</w:t>
      </w:r>
      <w:r>
        <w:t>.c</w:t>
      </w:r>
      <w:proofErr w:type="spellEnd"/>
      <w:r>
        <w:t xml:space="preserve">, and a folder </w:t>
      </w:r>
      <w:proofErr w:type="spellStart"/>
      <w:r w:rsidRPr="00C75A4D">
        <w:rPr>
          <w:b/>
        </w:rPr>
        <w:t>src</w:t>
      </w:r>
      <w:proofErr w:type="spellEnd"/>
      <w:r>
        <w:t xml:space="preserve"> which should have </w:t>
      </w:r>
      <w:proofErr w:type="spellStart"/>
      <w:r w:rsidR="00C44D07">
        <w:t>funtions</w:t>
      </w:r>
      <w:r>
        <w:t>.c</w:t>
      </w:r>
      <w:proofErr w:type="spellEnd"/>
      <w:r w:rsidR="007115D9">
        <w:t>,</w:t>
      </w:r>
      <w:r>
        <w:t xml:space="preserve"> </w:t>
      </w:r>
      <w:proofErr w:type="spellStart"/>
      <w:r w:rsidR="00C44D07">
        <w:t>functions</w:t>
      </w:r>
      <w:r>
        <w:t>.h</w:t>
      </w:r>
      <w:proofErr w:type="spellEnd"/>
      <w:r w:rsidR="007115D9">
        <w:t xml:space="preserve"> and </w:t>
      </w:r>
      <w:r w:rsidR="004C7EDA">
        <w:t>the Task document.</w:t>
      </w:r>
    </w:p>
    <w:p w14:paraId="2553A7B3" w14:textId="766C172A" w:rsidR="007115D9" w:rsidRPr="00D86E28" w:rsidRDefault="00C44D07" w:rsidP="00C75A4D">
      <w:r>
        <w:t xml:space="preserve">Because of the above actions you are going to need to change your </w:t>
      </w:r>
      <w:proofErr w:type="spellStart"/>
      <w:r>
        <w:t>driver.</w:t>
      </w:r>
      <w:proofErr w:type="gramStart"/>
      <w:r>
        <w:t>c</w:t>
      </w:r>
      <w:proofErr w:type="spellEnd"/>
      <w:r>
        <w:t xml:space="preserve"> </w:t>
      </w:r>
      <w:r w:rsidR="008435FE">
        <w:t xml:space="preserve"> </w:t>
      </w:r>
      <w:r>
        <w:t>file</w:t>
      </w:r>
      <w:proofErr w:type="gramEnd"/>
      <w:r>
        <w:t xml:space="preserve">. </w:t>
      </w:r>
      <w:r w:rsidR="005A0004">
        <w:t>Determine</w:t>
      </w:r>
      <w:r>
        <w:t xml:space="preserve"> what that change is and make it. </w:t>
      </w:r>
    </w:p>
    <w:p w14:paraId="15553D6B" w14:textId="69F27241" w:rsidR="00C072AA" w:rsidRPr="00C75A4D" w:rsidRDefault="007115D9" w:rsidP="00C75A4D">
      <w:r>
        <w:t xml:space="preserve">In your </w:t>
      </w:r>
      <w:r w:rsidR="005A0004">
        <w:t>Task</w:t>
      </w:r>
      <w:r>
        <w:t xml:space="preserve"> file describe what the change was and why you needed it.</w:t>
      </w:r>
    </w:p>
    <w:p w14:paraId="0221FEFA" w14:textId="3336427B" w:rsidR="0032546C" w:rsidRDefault="00C75A4D" w:rsidP="008175F1">
      <w:r>
        <w:t>As</w:t>
      </w:r>
      <w:r w:rsidR="0032546C">
        <w:t xml:space="preserve"> projects get larger and include more source files, it often makes sense to logically separate them into subdirectories to make them easier to manage. Even if you don’t split them up, compiling multiple source fil</w:t>
      </w:r>
      <w:r w:rsidR="00E30F60">
        <w:t xml:space="preserve">es into an executable becomes </w:t>
      </w:r>
      <w:r w:rsidR="0032546C">
        <w:t xml:space="preserve">more involved and </w:t>
      </w:r>
      <w:r w:rsidR="00B51853">
        <w:t xml:space="preserve">an </w:t>
      </w:r>
      <w:r w:rsidR="0032546C">
        <w:t xml:space="preserve">error prone process. </w:t>
      </w:r>
      <w:r w:rsidR="00B51853">
        <w:t>This is e</w:t>
      </w:r>
      <w:r w:rsidR="0032546C">
        <w:t xml:space="preserve">specially </w:t>
      </w:r>
      <w:r w:rsidR="00B51853">
        <w:t xml:space="preserve">true </w:t>
      </w:r>
      <w:r w:rsidR="0032546C">
        <w:t xml:space="preserve">when multiple files have compiler errors. </w:t>
      </w:r>
    </w:p>
    <w:p w14:paraId="353CCB5D" w14:textId="194792F1" w:rsidR="007115D9" w:rsidRPr="00D86E28" w:rsidRDefault="0032546C" w:rsidP="008175F1">
      <w:pPr>
        <w:rPr>
          <w:rFonts w:ascii="Calibri" w:eastAsia="Calibri" w:hAnsi="Calibri" w:cs="Calibri"/>
        </w:rPr>
      </w:pPr>
      <w:r w:rsidRPr="00CD4DDF">
        <w:t xml:space="preserve">This is where the </w:t>
      </w:r>
      <w:r w:rsidRPr="00CD4DDF">
        <w:rPr>
          <w:rFonts w:ascii="Calibri" w:eastAsia="Calibri" w:hAnsi="Calibri" w:cs="Calibri"/>
        </w:rPr>
        <w:t>make</w:t>
      </w:r>
      <w:r w:rsidRPr="00CD4DDF">
        <w:t xml:space="preserve"> command is very useful. </w:t>
      </w:r>
      <w:r w:rsidR="00287BEB">
        <w:rPr>
          <w:rFonts w:ascii="Calibri" w:eastAsia="Calibri" w:hAnsi="Calibri" w:cs="Calibri"/>
        </w:rPr>
        <w:t>M</w:t>
      </w:r>
      <w:r w:rsidRPr="00CD4DDF">
        <w:rPr>
          <w:rFonts w:ascii="Calibri" w:eastAsia="Calibri" w:hAnsi="Calibri" w:cs="Calibri"/>
        </w:rPr>
        <w:t>ake</w:t>
      </w:r>
      <w:r w:rsidRPr="00CD4DDF">
        <w:t xml:space="preserve"> allows us to define a script called the </w:t>
      </w:r>
      <w:proofErr w:type="spellStart"/>
      <w:r w:rsidR="007F7F22">
        <w:rPr>
          <w:rFonts w:ascii="Calibri" w:eastAsia="Calibri" w:hAnsi="Calibri" w:cs="Calibri"/>
        </w:rPr>
        <w:t>m</w:t>
      </w:r>
      <w:r w:rsidRPr="00CD4DDF">
        <w:rPr>
          <w:rFonts w:ascii="Calibri" w:eastAsia="Calibri" w:hAnsi="Calibri" w:cs="Calibri"/>
        </w:rPr>
        <w:t>akefile</w:t>
      </w:r>
      <w:proofErr w:type="spellEnd"/>
      <w:r w:rsidRPr="00CD4DDF">
        <w:t xml:space="preserve"> which contains instructions on compiling our programs. In the root directory</w:t>
      </w:r>
      <w:r w:rsidR="00E30F60" w:rsidRPr="00CD4DDF">
        <w:t xml:space="preserve"> (Lab</w:t>
      </w:r>
      <w:r w:rsidR="00CF7FF5">
        <w:t>3</w:t>
      </w:r>
      <w:r w:rsidR="00C75A4D" w:rsidRPr="00CD4DDF">
        <w:t>)</w:t>
      </w:r>
      <w:r w:rsidRPr="00CD4DDF">
        <w:t xml:space="preserve"> of the code </w:t>
      </w:r>
      <w:r w:rsidR="00C75A4D" w:rsidRPr="00CD4DDF">
        <w:t>listed above</w:t>
      </w:r>
      <w:r w:rsidRPr="00CD4DDF">
        <w:t xml:space="preserve">, create a file named </w:t>
      </w:r>
      <w:proofErr w:type="spellStart"/>
      <w:r w:rsidR="007F7F22">
        <w:rPr>
          <w:rFonts w:ascii="Calibri" w:eastAsia="Calibri" w:hAnsi="Calibri" w:cs="Calibri"/>
        </w:rPr>
        <w:t>m</w:t>
      </w:r>
      <w:r w:rsidRPr="00CD4DDF">
        <w:rPr>
          <w:rFonts w:ascii="Calibri" w:eastAsia="Calibri" w:hAnsi="Calibri" w:cs="Calibri"/>
        </w:rPr>
        <w:t>akefile</w:t>
      </w:r>
      <w:proofErr w:type="spellEnd"/>
      <w:r w:rsidR="00BB7695" w:rsidRPr="00CD4DDF">
        <w:rPr>
          <w:rFonts w:ascii="Calibri" w:eastAsia="Calibri" w:hAnsi="Calibri" w:cs="Calibri"/>
        </w:rPr>
        <w:t xml:space="preserve"> by doing the command below:</w:t>
      </w:r>
    </w:p>
    <w:p w14:paraId="78527AAF" w14:textId="77777777" w:rsidR="008175F1" w:rsidRDefault="008175F1" w:rsidP="008175F1">
      <w:pPr>
        <w:pStyle w:val="CodeBlock"/>
      </w:pPr>
      <w:r>
        <w:t xml:space="preserve">touch </w:t>
      </w:r>
      <w:proofErr w:type="spellStart"/>
      <w:r>
        <w:t>makefile</w:t>
      </w:r>
      <w:proofErr w:type="spellEnd"/>
    </w:p>
    <w:p w14:paraId="7A6396DA" w14:textId="1F9E5455" w:rsidR="00FA5D79" w:rsidRDefault="00EC5572" w:rsidP="0032546C">
      <w:r>
        <w:t xml:space="preserve">Touch is a Linux/Unix command that is used to create a file with no content. </w:t>
      </w:r>
    </w:p>
    <w:p w14:paraId="78CA8C48" w14:textId="12A06E75" w:rsidR="00A2341C" w:rsidRPr="00A2341C" w:rsidRDefault="00A2341C" w:rsidP="0032546C">
      <w:pPr>
        <w:rPr>
          <w:b/>
          <w:bCs/>
        </w:rPr>
      </w:pPr>
      <w:r>
        <w:rPr>
          <w:b/>
          <w:bCs/>
        </w:rPr>
        <w:t>SCREENSHOT</w:t>
      </w:r>
      <w:r w:rsidR="00AA19E7">
        <w:rPr>
          <w:b/>
          <w:bCs/>
        </w:rPr>
        <w:t xml:space="preserve"> 1</w:t>
      </w:r>
    </w:p>
    <w:p w14:paraId="0F398BDB" w14:textId="2A07E883" w:rsidR="007115D9" w:rsidRDefault="007115D9" w:rsidP="0032546C">
      <w:r>
        <w:t xml:space="preserve">Make a screenshot of this and </w:t>
      </w:r>
      <w:r w:rsidR="00815098">
        <w:t>copy/</w:t>
      </w:r>
      <w:r>
        <w:t>pas</w:t>
      </w:r>
      <w:r w:rsidR="00815098">
        <w:t>te</w:t>
      </w:r>
      <w:r>
        <w:t xml:space="preserve"> it in </w:t>
      </w:r>
      <w:r w:rsidR="005A0004">
        <w:t>your Task document</w:t>
      </w:r>
      <w:r>
        <w:t>.</w:t>
      </w:r>
    </w:p>
    <w:p w14:paraId="2DB702D6" w14:textId="77777777" w:rsidR="0032546C" w:rsidRDefault="0032546C" w:rsidP="0032546C">
      <w:r>
        <w:t xml:space="preserve">Note that the file MUST be named </w:t>
      </w:r>
      <w:proofErr w:type="spellStart"/>
      <w:r>
        <w:rPr>
          <w:rFonts w:ascii="Calibri" w:eastAsia="Calibri" w:hAnsi="Calibri" w:cs="Calibri"/>
          <w:b/>
        </w:rPr>
        <w:t>Makefile</w:t>
      </w:r>
      <w:proofErr w:type="spellEnd"/>
      <w:r>
        <w:rPr>
          <w:rFonts w:ascii="Calibri" w:eastAsia="Calibri" w:hAnsi="Calibri" w:cs="Calibri"/>
          <w:b/>
        </w:rPr>
        <w:t xml:space="preserve"> </w:t>
      </w:r>
      <w:r>
        <w:t xml:space="preserve">or </w:t>
      </w:r>
      <w:proofErr w:type="spellStart"/>
      <w:r>
        <w:rPr>
          <w:rFonts w:ascii="Calibri" w:eastAsia="Calibri" w:hAnsi="Calibri" w:cs="Calibri"/>
          <w:b/>
        </w:rPr>
        <w:t>makefile</w:t>
      </w:r>
      <w:proofErr w:type="spellEnd"/>
      <w:r>
        <w:t xml:space="preserve"> for th</w:t>
      </w:r>
      <w:r w:rsidR="00B0584C">
        <w:t xml:space="preserve">e make command to identify it. </w:t>
      </w:r>
    </w:p>
    <w:p w14:paraId="60F4A102" w14:textId="77777777" w:rsidR="00B0584C" w:rsidRPr="00B0584C" w:rsidRDefault="00B0584C" w:rsidP="00E55DE2">
      <w:pPr>
        <w:pStyle w:val="Heading1"/>
      </w:pPr>
      <w:proofErr w:type="spellStart"/>
      <w:r>
        <w:t>Makefile</w:t>
      </w:r>
      <w:proofErr w:type="spellEnd"/>
      <w:r>
        <w:t xml:space="preserve"> Targets and Dependencies </w:t>
      </w:r>
    </w:p>
    <w:p w14:paraId="23D1BEB1" w14:textId="77777777" w:rsidR="00963063" w:rsidRDefault="00E55DE2" w:rsidP="00963063">
      <w:proofErr w:type="spellStart"/>
      <w:r>
        <w:t>Makefiles</w:t>
      </w:r>
      <w:proofErr w:type="spellEnd"/>
      <w:r>
        <w:t xml:space="preserve"> are a form of </w:t>
      </w:r>
      <w:r w:rsidRPr="00E55DE2">
        <w:rPr>
          <w:b/>
        </w:rPr>
        <w:t>bash script</w:t>
      </w:r>
      <w:r>
        <w:t>, which is like a programming language for controlling your Linux terminal.</w:t>
      </w:r>
      <w:r w:rsidR="00963063">
        <w:t xml:space="preserve"> It allows us to compile source files and run additional programs like </w:t>
      </w:r>
      <w:r w:rsidR="00963063">
        <w:rPr>
          <w:b/>
        </w:rPr>
        <w:t>echo</w:t>
      </w:r>
      <w:r w:rsidR="00963063">
        <w:t xml:space="preserve">, </w:t>
      </w:r>
      <w:r w:rsidR="00963063">
        <w:rPr>
          <w:b/>
        </w:rPr>
        <w:t>grep</w:t>
      </w:r>
      <w:r w:rsidR="00963063">
        <w:t xml:space="preserve">, or </w:t>
      </w:r>
      <w:r w:rsidR="00963063">
        <w:rPr>
          <w:b/>
        </w:rPr>
        <w:t>tar</w:t>
      </w:r>
      <w:r w:rsidR="00963063">
        <w:t>. Consider the following:</w:t>
      </w:r>
    </w:p>
    <w:p w14:paraId="1FBEBC8A" w14:textId="77777777" w:rsidR="006716A6" w:rsidRPr="00963063" w:rsidRDefault="006716A6" w:rsidP="00963063"/>
    <w:p w14:paraId="408D5488" w14:textId="77777777" w:rsidR="003B3C4D" w:rsidRPr="00357BCE" w:rsidRDefault="003B3C4D" w:rsidP="003B3C4D">
      <w:pPr>
        <w:pStyle w:val="CodeBlock"/>
      </w:pPr>
      <w:r w:rsidRPr="00357BCE">
        <w:t>MESSAGE=HELLO WORLD!</w:t>
      </w:r>
    </w:p>
    <w:p w14:paraId="08F0C325" w14:textId="77777777" w:rsidR="003B3C4D" w:rsidRPr="00357BCE" w:rsidRDefault="003B3C4D" w:rsidP="003B3C4D">
      <w:pPr>
        <w:pStyle w:val="CodeBlock"/>
      </w:pPr>
    </w:p>
    <w:p w14:paraId="177B1ED6" w14:textId="77777777" w:rsidR="003B3C4D" w:rsidRPr="00357BCE" w:rsidRDefault="003B3C4D" w:rsidP="003B3C4D">
      <w:pPr>
        <w:pStyle w:val="CodeBlock"/>
      </w:pPr>
      <w:r w:rsidRPr="00357BCE">
        <w:t>all: build</w:t>
      </w:r>
    </w:p>
    <w:p w14:paraId="695ABAA7" w14:textId="440E577D" w:rsidR="003B3C4D" w:rsidRPr="00357BCE" w:rsidRDefault="00815098" w:rsidP="0071015D">
      <w:pPr>
        <w:pStyle w:val="CodeBlock"/>
      </w:pPr>
      <w:r>
        <w:tab/>
      </w:r>
      <w:r w:rsidR="0071015D">
        <w:t>@echo "All Done"</w:t>
      </w:r>
    </w:p>
    <w:p w14:paraId="58B77A60" w14:textId="77777777" w:rsidR="003B3C4D" w:rsidRPr="00357BCE" w:rsidRDefault="003B3C4D" w:rsidP="003B3C4D">
      <w:pPr>
        <w:pStyle w:val="CodeBlock"/>
      </w:pPr>
      <w:r w:rsidRPr="00357BCE">
        <w:t>build:</w:t>
      </w:r>
    </w:p>
    <w:p w14:paraId="11DE8953" w14:textId="741A8208" w:rsidR="003B3C4D" w:rsidRDefault="00815098" w:rsidP="003B3C4D">
      <w:pPr>
        <w:pStyle w:val="CodeBlock"/>
      </w:pPr>
      <w:r>
        <w:tab/>
      </w:r>
      <w:r w:rsidR="003B3C4D" w:rsidRPr="00357BCE">
        <w:t>@echo "${MESSAGE}"</w:t>
      </w:r>
    </w:p>
    <w:p w14:paraId="6F7F6594" w14:textId="77777777" w:rsidR="006716A6" w:rsidRDefault="006716A6" w:rsidP="00B0584C"/>
    <w:p w14:paraId="2146DD77" w14:textId="7353C37C" w:rsidR="003E2719" w:rsidRDefault="00B0584C" w:rsidP="00B0584C">
      <w:r>
        <w:lastRenderedPageBreak/>
        <w:t xml:space="preserve">The first thing to notice is that we defined </w:t>
      </w:r>
      <w:r w:rsidR="005F01D7">
        <w:t>a</w:t>
      </w:r>
      <w:r>
        <w:t xml:space="preserve"> </w:t>
      </w:r>
      <w:r w:rsidR="005F01D7">
        <w:rPr>
          <w:b/>
        </w:rPr>
        <w:t>bash variable</w:t>
      </w:r>
      <w:r>
        <w:t xml:space="preserve"> at the top of the script. </w:t>
      </w:r>
      <w:r w:rsidR="00C96154">
        <w:t xml:space="preserve">Bash variables are simply </w:t>
      </w:r>
      <w:r w:rsidR="00C96154">
        <w:rPr>
          <w:b/>
        </w:rPr>
        <w:t>string substitutions</w:t>
      </w:r>
      <w:r w:rsidR="00C96154">
        <w:t xml:space="preserve">. Using the </w:t>
      </w:r>
      <w:r w:rsidR="00C96154">
        <w:rPr>
          <w:b/>
        </w:rPr>
        <w:t>$()</w:t>
      </w:r>
      <w:r w:rsidR="008F69FA">
        <w:rPr>
          <w:b/>
        </w:rPr>
        <w:t xml:space="preserve"> or ${}</w:t>
      </w:r>
      <w:r w:rsidR="00C96154">
        <w:t xml:space="preserve"> operator</w:t>
      </w:r>
      <w:r w:rsidR="00FD2BB3">
        <w:t>,</w:t>
      </w:r>
      <w:r w:rsidR="00C96154">
        <w:t xml:space="preserve"> we can replace the variable with the defined string. </w:t>
      </w:r>
      <w:r w:rsidR="003A6077">
        <w:t xml:space="preserve">Use </w:t>
      </w:r>
      <w:r w:rsidR="003A6077">
        <w:rPr>
          <w:b/>
        </w:rPr>
        <w:t>${}</w:t>
      </w:r>
      <w:r w:rsidR="003A6077">
        <w:t xml:space="preserve"> with curly braces if you are </w:t>
      </w:r>
      <w:r w:rsidR="00AF78EE">
        <w:t>in between</w:t>
      </w:r>
      <w:r w:rsidR="003A6077">
        <w:t xml:space="preserve"> double quotes.</w:t>
      </w:r>
      <w:r w:rsidR="00D41B6D">
        <w:t xml:space="preserve"> </w:t>
      </w:r>
      <w:r w:rsidR="00C96154">
        <w:t>This is a pretty straightforward concept, but it’s very powerful.</w:t>
      </w:r>
      <w:r>
        <w:t xml:space="preserve"> </w:t>
      </w:r>
      <w:r w:rsidR="00922874">
        <w:t>I</w:t>
      </w:r>
      <w:r w:rsidR="003B3C4D">
        <w:t xml:space="preserve">n this instance, we use </w:t>
      </w:r>
      <w:r w:rsidR="00922874">
        <w:t>a variable to define a message we print to the screen.</w:t>
      </w:r>
      <w:r w:rsidR="003B3C4D">
        <w:t xml:space="preserve"> </w:t>
      </w:r>
    </w:p>
    <w:p w14:paraId="36AAED6E" w14:textId="77777777" w:rsidR="00A914E8" w:rsidRDefault="00A914E8" w:rsidP="00A914E8">
      <w:pPr>
        <w:jc w:val="center"/>
        <w:rPr>
          <w:b/>
          <w:color w:val="FF0000"/>
        </w:rPr>
      </w:pPr>
      <w:r>
        <w:rPr>
          <w:b/>
          <w:color w:val="FF0000"/>
        </w:rPr>
        <w:t>****************************************************************************</w:t>
      </w:r>
    </w:p>
    <w:p w14:paraId="56636E93" w14:textId="77777777" w:rsidR="00A914E8" w:rsidRDefault="00A914E8" w:rsidP="00A914E8">
      <w:pPr>
        <w:jc w:val="center"/>
        <w:rPr>
          <w:b/>
          <w:color w:val="FF0000"/>
        </w:rPr>
      </w:pPr>
      <w:r>
        <w:rPr>
          <w:b/>
          <w:color w:val="FF0000"/>
        </w:rPr>
        <w:t>HUGELY IMPORTANT NOTE:</w:t>
      </w:r>
    </w:p>
    <w:p w14:paraId="3F95E088" w14:textId="3A1D90D7" w:rsidR="00A914E8" w:rsidRDefault="00A914E8" w:rsidP="00A914E8">
      <w:pPr>
        <w:jc w:val="center"/>
        <w:rPr>
          <w:b/>
        </w:rPr>
      </w:pPr>
      <w:r>
        <w:rPr>
          <w:b/>
        </w:rPr>
        <w:t xml:space="preserve">Any code that belongs to a given target must be indented at least one </w:t>
      </w:r>
      <w:r w:rsidR="005A0004">
        <w:rPr>
          <w:b/>
        </w:rPr>
        <w:t>TAB</w:t>
      </w:r>
      <w:r>
        <w:rPr>
          <w:b/>
        </w:rPr>
        <w:t xml:space="preserve"> character. There is a tab before both of the @echo commands above.</w:t>
      </w:r>
      <w:r w:rsidR="005A0004">
        <w:rPr>
          <w:b/>
        </w:rPr>
        <w:t xml:space="preserve"> </w:t>
      </w:r>
    </w:p>
    <w:p w14:paraId="0D53B908" w14:textId="4D34987A" w:rsidR="00CD4DDF" w:rsidRDefault="00A914E8" w:rsidP="00D86E28">
      <w:pPr>
        <w:jc w:val="center"/>
        <w:rPr>
          <w:b/>
          <w:color w:val="FF0000"/>
        </w:rPr>
      </w:pPr>
      <w:r>
        <w:rPr>
          <w:b/>
          <w:color w:val="FF0000"/>
        </w:rPr>
        <w:t>****************************************************************************</w:t>
      </w:r>
    </w:p>
    <w:p w14:paraId="75CA6745" w14:textId="77777777" w:rsidR="00A2341C" w:rsidRPr="00D86E28" w:rsidRDefault="00A2341C" w:rsidP="00D86E28">
      <w:pPr>
        <w:jc w:val="center"/>
        <w:rPr>
          <w:b/>
          <w:color w:val="FF0000"/>
        </w:rPr>
      </w:pPr>
    </w:p>
    <w:p w14:paraId="243FFFAF" w14:textId="146FC39E" w:rsidR="00A2341C" w:rsidRPr="00A2341C" w:rsidRDefault="00A2341C" w:rsidP="003E2719">
      <w:pPr>
        <w:rPr>
          <w:b/>
          <w:bCs/>
        </w:rPr>
      </w:pPr>
      <w:r>
        <w:rPr>
          <w:b/>
          <w:bCs/>
        </w:rPr>
        <w:t>SCREENSHOT</w:t>
      </w:r>
      <w:r w:rsidR="00AA19E7">
        <w:rPr>
          <w:b/>
          <w:bCs/>
        </w:rPr>
        <w:t xml:space="preserve"> 2</w:t>
      </w:r>
      <w:r>
        <w:rPr>
          <w:b/>
          <w:bCs/>
        </w:rPr>
        <w:t>:</w:t>
      </w:r>
    </w:p>
    <w:p w14:paraId="5FEE2BF1" w14:textId="32CBD188" w:rsidR="007816EF" w:rsidRDefault="00CD4DDF" w:rsidP="003E2719">
      <w:r>
        <w:t xml:space="preserve">Using the </w:t>
      </w:r>
      <w:r w:rsidR="00CD7330">
        <w:t>file</w:t>
      </w:r>
      <w:r>
        <w:t xml:space="preserve"> you created </w:t>
      </w:r>
      <w:r w:rsidR="00697677">
        <w:t>with the command</w:t>
      </w:r>
      <w:r w:rsidR="007115D9">
        <w:t xml:space="preserve"> touch</w:t>
      </w:r>
      <w:r>
        <w:t xml:space="preserve">, </w:t>
      </w:r>
      <w:r w:rsidRPr="00704FD9">
        <w:rPr>
          <w:b/>
          <w:bCs/>
        </w:rPr>
        <w:t>type the above</w:t>
      </w:r>
      <w:r w:rsidR="007115D9" w:rsidRPr="00704FD9">
        <w:rPr>
          <w:b/>
          <w:bCs/>
        </w:rPr>
        <w:t xml:space="preserve"> code in the </w:t>
      </w:r>
      <w:proofErr w:type="spellStart"/>
      <w:r w:rsidR="007115D9" w:rsidRPr="00704FD9">
        <w:rPr>
          <w:b/>
          <w:bCs/>
        </w:rPr>
        <w:t>makefile</w:t>
      </w:r>
      <w:proofErr w:type="spellEnd"/>
      <w:r>
        <w:t xml:space="preserve">. </w:t>
      </w:r>
      <w:r w:rsidR="00747DC4">
        <w:t xml:space="preserve">Create a screenshot and paste it in your document </w:t>
      </w:r>
    </w:p>
    <w:p w14:paraId="4F1893B1" w14:textId="77777777" w:rsidR="00B0584C" w:rsidRDefault="00B0584C" w:rsidP="003E2719">
      <w:r>
        <w:t xml:space="preserve">Now we move on to our first </w:t>
      </w:r>
      <w:r>
        <w:rPr>
          <w:rFonts w:ascii="Calibri" w:eastAsia="Calibri" w:hAnsi="Calibri" w:cs="Calibri"/>
          <w:b/>
        </w:rPr>
        <w:t xml:space="preserve">target, </w:t>
      </w:r>
      <w:r>
        <w:t xml:space="preserve">the default target </w:t>
      </w:r>
      <w:r>
        <w:rPr>
          <w:rFonts w:ascii="Calibri" w:eastAsia="Calibri" w:hAnsi="Calibri" w:cs="Calibri"/>
          <w:b/>
        </w:rPr>
        <w:t>all:</w:t>
      </w:r>
      <w:r>
        <w:t xml:space="preserve">  </w:t>
      </w:r>
    </w:p>
    <w:p w14:paraId="7CE6D0A7" w14:textId="77777777" w:rsidR="00B0584C" w:rsidRDefault="00B0584C" w:rsidP="00E253F3">
      <w:r>
        <w:t xml:space="preserve">A target is simply a </w:t>
      </w:r>
      <w:r w:rsidR="009915A9">
        <w:t xml:space="preserve">named </w:t>
      </w:r>
      <w:r>
        <w:t xml:space="preserve">chunk of code our </w:t>
      </w:r>
      <w:proofErr w:type="spellStart"/>
      <w:r>
        <w:t>Makefile</w:t>
      </w:r>
      <w:proofErr w:type="spellEnd"/>
      <w:r>
        <w:t xml:space="preserve"> will try and execute. By default, </w:t>
      </w:r>
      <w:r w:rsidR="003C1E0F">
        <w:rPr>
          <w:rFonts w:ascii="Calibri" w:eastAsia="Calibri" w:hAnsi="Calibri" w:cs="Calibri"/>
        </w:rPr>
        <w:t>M</w:t>
      </w:r>
      <w:r w:rsidRPr="00DD1EA3">
        <w:rPr>
          <w:rFonts w:ascii="Calibri" w:eastAsia="Calibri" w:hAnsi="Calibri" w:cs="Calibri"/>
        </w:rPr>
        <w:t>ake</w:t>
      </w:r>
      <w:r w:rsidR="00A914E8">
        <w:t xml:space="preserve"> will execute the </w:t>
      </w:r>
      <w:r w:rsidR="00A914E8">
        <w:rPr>
          <w:b/>
        </w:rPr>
        <w:t>all:</w:t>
      </w:r>
      <w:r w:rsidR="00A914E8">
        <w:t xml:space="preserve"> target if it exists. </w:t>
      </w:r>
      <w:r w:rsidR="004F5648">
        <w:t>Otherwise, it</w:t>
      </w:r>
      <w:r w:rsidR="009068E6">
        <w:t xml:space="preserve"> executes the </w:t>
      </w:r>
      <w:r w:rsidR="009068E6" w:rsidRPr="009B19CA">
        <w:rPr>
          <w:b/>
        </w:rPr>
        <w:t>first target it finds</w:t>
      </w:r>
      <w:r w:rsidR="009068E6">
        <w:t xml:space="preserve">. </w:t>
      </w:r>
      <w:r>
        <w:t xml:space="preserve">You can also specify a target from the command line, which means that the following commands are </w:t>
      </w:r>
      <w:r w:rsidRPr="00180858">
        <w:rPr>
          <w:b/>
        </w:rPr>
        <w:t>equivalent</w:t>
      </w:r>
      <w:r>
        <w:t xml:space="preserve">: </w:t>
      </w:r>
    </w:p>
    <w:p w14:paraId="3DDF9153" w14:textId="77777777" w:rsidR="00B0584C" w:rsidRDefault="00B0584C" w:rsidP="00E253F3">
      <w:pPr>
        <w:pStyle w:val="CodeBlock"/>
      </w:pPr>
      <w:r>
        <w:t xml:space="preserve">make </w:t>
      </w:r>
    </w:p>
    <w:p w14:paraId="68DBC45A" w14:textId="75ADC1FE" w:rsidR="001C1D0B" w:rsidRDefault="00B0584C" w:rsidP="001C1D0B">
      <w:pPr>
        <w:pStyle w:val="CodeBlock"/>
      </w:pPr>
      <w:r>
        <w:t xml:space="preserve">make all </w:t>
      </w:r>
    </w:p>
    <w:p w14:paraId="7F33FB76" w14:textId="77777777" w:rsidR="001C1D0B" w:rsidRDefault="001C1D0B" w:rsidP="00A50DCD"/>
    <w:p w14:paraId="016DA0D8" w14:textId="77777777" w:rsidR="00B0584C" w:rsidRDefault="00B0584C" w:rsidP="00A50DCD">
      <w:r>
        <w:t xml:space="preserve">Next to the target name there is a whitespace separated list of </w:t>
      </w:r>
      <w:r>
        <w:rPr>
          <w:rFonts w:ascii="Calibri" w:eastAsia="Calibri" w:hAnsi="Calibri" w:cs="Calibri"/>
          <w:b/>
        </w:rPr>
        <w:t>dependencies</w:t>
      </w:r>
      <w:r>
        <w:t xml:space="preserve">. When make encounters a target to execute, it will read the dependency list and perform the following actions: </w:t>
      </w:r>
    </w:p>
    <w:p w14:paraId="65C042A7" w14:textId="77777777" w:rsidR="00B0584C" w:rsidRDefault="00B0584C" w:rsidP="00B0584C">
      <w:pPr>
        <w:numPr>
          <w:ilvl w:val="0"/>
          <w:numId w:val="4"/>
        </w:numPr>
        <w:spacing w:after="75" w:line="254" w:lineRule="auto"/>
        <w:ind w:hanging="360"/>
      </w:pPr>
      <w:r>
        <w:t xml:space="preserve">If the dependency is another target, </w:t>
      </w:r>
      <w:r>
        <w:rPr>
          <w:rFonts w:ascii="Calibri" w:eastAsia="Calibri" w:hAnsi="Calibri" w:cs="Calibri"/>
          <w:b/>
        </w:rPr>
        <w:t>attempt to execute that target</w:t>
      </w:r>
      <w:r>
        <w:t xml:space="preserve"> </w:t>
      </w:r>
    </w:p>
    <w:p w14:paraId="1BC9E5C0" w14:textId="77777777" w:rsidR="00B0584C" w:rsidRDefault="00B0584C" w:rsidP="00A50DCD">
      <w:pPr>
        <w:numPr>
          <w:ilvl w:val="0"/>
          <w:numId w:val="4"/>
        </w:numPr>
        <w:spacing w:after="3" w:line="254" w:lineRule="auto"/>
        <w:ind w:hanging="360"/>
      </w:pPr>
      <w:r>
        <w:t xml:space="preserve">If the dependency is a file that matches a rule, </w:t>
      </w:r>
      <w:r>
        <w:rPr>
          <w:rFonts w:ascii="Calibri" w:eastAsia="Calibri" w:hAnsi="Calibri" w:cs="Calibri"/>
          <w:b/>
        </w:rPr>
        <w:t>execute that rule</w:t>
      </w:r>
    </w:p>
    <w:p w14:paraId="2B7FB6F7" w14:textId="77777777" w:rsidR="007816EF" w:rsidRDefault="007816EF" w:rsidP="007816EF">
      <w:pPr>
        <w:spacing w:after="3" w:line="254" w:lineRule="auto"/>
      </w:pPr>
    </w:p>
    <w:p w14:paraId="5D9AEEC1" w14:textId="77777777" w:rsidR="00CB205E" w:rsidRDefault="00B0584C" w:rsidP="0044561C">
      <w:r>
        <w:t xml:space="preserve">This means we can </w:t>
      </w:r>
      <w:r w:rsidRPr="00607D2F">
        <w:rPr>
          <w:b/>
        </w:rPr>
        <w:t>chain multiple targets together</w:t>
      </w:r>
      <w:r w:rsidR="0044561C">
        <w:t xml:space="preserve">. </w:t>
      </w:r>
    </w:p>
    <w:p w14:paraId="1BC657D4" w14:textId="77777777" w:rsidR="00E744A8" w:rsidRDefault="003F2CA8" w:rsidP="00DE726E">
      <w:r w:rsidRPr="007816EF">
        <w:t>Run the make command from the terminal and see what is printed to the screen:</w:t>
      </w:r>
    </w:p>
    <w:p w14:paraId="23242135" w14:textId="77777777" w:rsidR="003F2CA8" w:rsidRDefault="003F2CA8" w:rsidP="003F2CA8">
      <w:pPr>
        <w:pStyle w:val="CodeBlock"/>
      </w:pPr>
      <w:r>
        <w:t>make</w:t>
      </w:r>
    </w:p>
    <w:p w14:paraId="3C1AA2C7" w14:textId="77777777" w:rsidR="003F2CA8" w:rsidRDefault="007A48FA" w:rsidP="003F2CA8">
      <w:pPr>
        <w:pStyle w:val="CodeBlock"/>
      </w:pPr>
      <w:r>
        <w:t>HELLO WORLD!</w:t>
      </w:r>
    </w:p>
    <w:p w14:paraId="64E392CB" w14:textId="77777777" w:rsidR="001B5ABB" w:rsidRDefault="005130CB" w:rsidP="001B5ABB">
      <w:pPr>
        <w:pStyle w:val="CodeBlock"/>
      </w:pPr>
      <w:r>
        <w:t>All D</w:t>
      </w:r>
      <w:r w:rsidR="007A48FA">
        <w:t>one!</w:t>
      </w:r>
    </w:p>
    <w:p w14:paraId="0983622C" w14:textId="48466226" w:rsidR="001B5ABB" w:rsidRDefault="005915E2" w:rsidP="001B5ABB">
      <w:r>
        <w:t xml:space="preserve">Notice that the “HELLO WORLD!” is printed first… that’s because the all: </w:t>
      </w:r>
      <w:r w:rsidRPr="00C00C2A">
        <w:t>target</w:t>
      </w:r>
      <w:r>
        <w:t xml:space="preserve"> is </w:t>
      </w:r>
      <w:r w:rsidRPr="008E744E">
        <w:rPr>
          <w:b/>
        </w:rPr>
        <w:t>dependent</w:t>
      </w:r>
      <w:r>
        <w:t xml:space="preserve"> on the build: target and so it is run first.</w:t>
      </w:r>
    </w:p>
    <w:p w14:paraId="03D38B9E" w14:textId="77777777" w:rsidR="0050232C" w:rsidRDefault="0050232C" w:rsidP="0050232C">
      <w:r>
        <w:t xml:space="preserve">Now run the following </w:t>
      </w:r>
    </w:p>
    <w:p w14:paraId="505B093F" w14:textId="5FFE8DF0" w:rsidR="00A2341C" w:rsidRPr="00F2719E" w:rsidRDefault="0050232C" w:rsidP="00F2719E">
      <w:pPr>
        <w:pStyle w:val="CodeBlock"/>
      </w:pPr>
      <w:r>
        <w:t xml:space="preserve">make build </w:t>
      </w:r>
    </w:p>
    <w:p w14:paraId="2116BAAC" w14:textId="77777777" w:rsidR="006716A6" w:rsidRDefault="006716A6" w:rsidP="001B5ABB">
      <w:pPr>
        <w:rPr>
          <w:b/>
          <w:bCs/>
        </w:rPr>
      </w:pPr>
    </w:p>
    <w:p w14:paraId="71D0752A" w14:textId="0568D096" w:rsidR="00A920B2" w:rsidRDefault="00A2341C" w:rsidP="001B5ABB">
      <w:pPr>
        <w:rPr>
          <w:b/>
          <w:bCs/>
        </w:rPr>
      </w:pPr>
      <w:r>
        <w:rPr>
          <w:b/>
          <w:bCs/>
        </w:rPr>
        <w:lastRenderedPageBreak/>
        <w:t>SCREENSHOT</w:t>
      </w:r>
      <w:r w:rsidR="00AA19E7">
        <w:rPr>
          <w:b/>
          <w:bCs/>
        </w:rPr>
        <w:t xml:space="preserve"> 3</w:t>
      </w:r>
      <w:r>
        <w:rPr>
          <w:b/>
          <w:bCs/>
        </w:rPr>
        <w:t>:</w:t>
      </w:r>
    </w:p>
    <w:p w14:paraId="4FEDB799" w14:textId="562887D4" w:rsidR="0050232C" w:rsidRPr="00A920B2" w:rsidRDefault="0050232C" w:rsidP="001B5ABB">
      <w:pPr>
        <w:rPr>
          <w:b/>
          <w:bCs/>
        </w:rPr>
      </w:pPr>
      <w:r>
        <w:t xml:space="preserve">Take a screenshot showing that you ran the make command and make build. Paste the screenshot in your </w:t>
      </w:r>
      <w:r w:rsidR="00721415" w:rsidRPr="00721415">
        <w:rPr>
          <w:b/>
          <w:bCs/>
        </w:rPr>
        <w:t>Task</w:t>
      </w:r>
      <w:r w:rsidR="00721415">
        <w:t xml:space="preserve"> document</w:t>
      </w:r>
      <w:r>
        <w:t>.</w:t>
      </w:r>
    </w:p>
    <w:p w14:paraId="1059DF18" w14:textId="50322E3D" w:rsidR="002F3EEB" w:rsidRDefault="0050232C" w:rsidP="007115D9">
      <w:r>
        <w:t>A</w:t>
      </w:r>
      <w:r w:rsidR="007115D9">
        <w:t xml:space="preserve">dd a target called tar: that will tar zip everything in the folder, your tar file should be test.tar.gz. </w:t>
      </w:r>
    </w:p>
    <w:p w14:paraId="2759DF10" w14:textId="24560E8C" w:rsidR="00B70B0C" w:rsidRDefault="00B70B0C" w:rsidP="007115D9">
      <w:r>
        <w:t xml:space="preserve">If you do not </w:t>
      </w:r>
      <w:proofErr w:type="gramStart"/>
      <w:r>
        <w:t>know</w:t>
      </w:r>
      <w:proofErr w:type="gramEnd"/>
      <w:r>
        <w:t xml:space="preserve"> what tar is it was covered in the recorded C Review. </w:t>
      </w:r>
    </w:p>
    <w:p w14:paraId="3024C037" w14:textId="7BC7AE1F" w:rsidR="00697677" w:rsidRDefault="0051279E" w:rsidP="007115D9">
      <w:r>
        <w:t xml:space="preserve">Add a target called </w:t>
      </w:r>
      <w:proofErr w:type="spellStart"/>
      <w:r>
        <w:t>untar</w:t>
      </w:r>
      <w:proofErr w:type="spellEnd"/>
      <w:r>
        <w:t xml:space="preserve">: that will </w:t>
      </w:r>
      <w:proofErr w:type="spellStart"/>
      <w:r>
        <w:t>untar</w:t>
      </w:r>
      <w:proofErr w:type="spellEnd"/>
      <w:r>
        <w:t xml:space="preserve"> the tared test.tar.gz file. </w:t>
      </w:r>
    </w:p>
    <w:p w14:paraId="7876B24E" w14:textId="77777777" w:rsidR="00A920B2" w:rsidRDefault="007115D9" w:rsidP="001B5ABB">
      <w:r>
        <w:t xml:space="preserve">Now add a target called list: that will list all files in the folder. In other words, if I type make list it should list all files in the folder. If I type make tar it will tar all files in the folder creating a file named test.tar.gz. Test your make tar and make list. </w:t>
      </w:r>
    </w:p>
    <w:p w14:paraId="039A5ABE" w14:textId="0512E011" w:rsidR="00A2341C" w:rsidRDefault="00A920B2" w:rsidP="001B5ABB">
      <w:r w:rsidRPr="00A920B2">
        <w:rPr>
          <w:b/>
          <w:bCs/>
        </w:rPr>
        <w:t>SCREENSHOT</w:t>
      </w:r>
      <w:r w:rsidR="00AA19E7">
        <w:rPr>
          <w:b/>
          <w:bCs/>
        </w:rPr>
        <w:t xml:space="preserve"> 4</w:t>
      </w:r>
      <w:r w:rsidRPr="00A920B2">
        <w:rPr>
          <w:b/>
          <w:bCs/>
        </w:rPr>
        <w:t>:</w:t>
      </w:r>
      <w:r>
        <w:t xml:space="preserve"> </w:t>
      </w:r>
    </w:p>
    <w:p w14:paraId="62D05C88" w14:textId="492DF845" w:rsidR="002F3EEB" w:rsidRDefault="007115D9" w:rsidP="001B5ABB">
      <w:r>
        <w:t xml:space="preserve">Create a screen shot and </w:t>
      </w:r>
      <w:r w:rsidR="00815098">
        <w:t>copy/</w:t>
      </w:r>
      <w:r>
        <w:t>past</w:t>
      </w:r>
      <w:r w:rsidR="00815098">
        <w:t>e</w:t>
      </w:r>
      <w:r>
        <w:t xml:space="preserve"> it i</w:t>
      </w:r>
      <w:r w:rsidR="002F3EEB">
        <w:t>n your</w:t>
      </w:r>
      <w:r>
        <w:t xml:space="preserve"> document.  </w:t>
      </w:r>
    </w:p>
    <w:p w14:paraId="4F0F418B" w14:textId="5040E354" w:rsidR="00A920B2" w:rsidRDefault="002F3EEB" w:rsidP="001B5ABB">
      <w:r>
        <w:t>Now, c</w:t>
      </w:r>
      <w:r w:rsidR="00747DC4">
        <w:t xml:space="preserve">hange the </w:t>
      </w:r>
      <w:proofErr w:type="gramStart"/>
      <w:r w:rsidR="00747DC4" w:rsidRPr="002E615F">
        <w:rPr>
          <w:b/>
          <w:bCs/>
        </w:rPr>
        <w:t>all</w:t>
      </w:r>
      <w:proofErr w:type="gramEnd"/>
      <w:r w:rsidR="00747DC4">
        <w:t xml:space="preserve"> target to have dependencies of build, tar, and list</w:t>
      </w:r>
      <w:r w:rsidR="00C120F8">
        <w:t xml:space="preserve">. </w:t>
      </w:r>
    </w:p>
    <w:p w14:paraId="04598503" w14:textId="40BC9E80" w:rsidR="00A2341C" w:rsidRDefault="00A920B2" w:rsidP="001B5ABB">
      <w:pPr>
        <w:rPr>
          <w:b/>
          <w:bCs/>
        </w:rPr>
      </w:pPr>
      <w:r>
        <w:rPr>
          <w:b/>
          <w:bCs/>
        </w:rPr>
        <w:t>SCREENSHOT</w:t>
      </w:r>
      <w:r w:rsidR="00AA19E7">
        <w:rPr>
          <w:b/>
          <w:bCs/>
        </w:rPr>
        <w:t xml:space="preserve"> 5</w:t>
      </w:r>
      <w:r>
        <w:rPr>
          <w:b/>
          <w:bCs/>
        </w:rPr>
        <w:t xml:space="preserve">: </w:t>
      </w:r>
    </w:p>
    <w:p w14:paraId="6E7AABD0" w14:textId="5397DF2C" w:rsidR="00747DC4" w:rsidRDefault="002F3EEB" w:rsidP="001B5ABB">
      <w:r>
        <w:t>Test it</w:t>
      </w:r>
      <w:r w:rsidR="00C120F8">
        <w:t xml:space="preserve">, </w:t>
      </w:r>
      <w:r>
        <w:t>create a screenshot</w:t>
      </w:r>
      <w:r w:rsidR="00C120F8">
        <w:t>,</w:t>
      </w:r>
      <w:r>
        <w:t xml:space="preserve"> and place it in your document. </w:t>
      </w:r>
    </w:p>
    <w:p w14:paraId="731E45AB" w14:textId="77777777" w:rsidR="00D937DF" w:rsidRDefault="00D937DF" w:rsidP="001B5ABB">
      <w:r>
        <w:t xml:space="preserve">For those wondering, </w:t>
      </w:r>
      <w:r>
        <w:rPr>
          <w:b/>
        </w:rPr>
        <w:t>echo</w:t>
      </w:r>
      <w:r>
        <w:t xml:space="preserve"> is a command that just prints its arguments to the terminal. Including the @ symbol in fr</w:t>
      </w:r>
      <w:r w:rsidR="00741B00">
        <w:t xml:space="preserve">ont of the command </w:t>
      </w:r>
      <w:r w:rsidR="00741B00" w:rsidRPr="00037035">
        <w:rPr>
          <w:b/>
        </w:rPr>
        <w:t>prevents make from printing the command</w:t>
      </w:r>
      <w:r w:rsidR="00037035">
        <w:t>. P</w:t>
      </w:r>
      <w:r w:rsidR="00741B00">
        <w:t>lay around with the above file to get a feel for what we are doing. See what happens if you remove the @ symbol.</w:t>
      </w:r>
    </w:p>
    <w:p w14:paraId="6B639BBE" w14:textId="77777777" w:rsidR="00B0584C" w:rsidRDefault="000550E5" w:rsidP="000550E5">
      <w:pPr>
        <w:pStyle w:val="Heading1"/>
      </w:pPr>
      <w:r>
        <w:t>Making C Programs</w:t>
      </w:r>
    </w:p>
    <w:p w14:paraId="3E9E54D0" w14:textId="77777777" w:rsidR="00FF721E" w:rsidRDefault="00B0584C" w:rsidP="00CB3114">
      <w:r>
        <w:t xml:space="preserve">The power of the </w:t>
      </w:r>
      <w:proofErr w:type="spellStart"/>
      <w:r>
        <w:t>makefile</w:t>
      </w:r>
      <w:proofErr w:type="spellEnd"/>
      <w:r>
        <w:t xml:space="preserve"> is in this dependency list/rule execution loop. What we want is for our build target to </w:t>
      </w:r>
      <w:r w:rsidR="00323A9C">
        <w:rPr>
          <w:b/>
        </w:rPr>
        <w:t xml:space="preserve">run our </w:t>
      </w:r>
      <w:proofErr w:type="spellStart"/>
      <w:r w:rsidR="00323A9C">
        <w:rPr>
          <w:b/>
        </w:rPr>
        <w:t>gcc</w:t>
      </w:r>
      <w:proofErr w:type="spellEnd"/>
      <w:r w:rsidR="00323A9C">
        <w:rPr>
          <w:b/>
        </w:rPr>
        <w:t xml:space="preserve"> compile command</w:t>
      </w:r>
      <w:r w:rsidR="00323A9C">
        <w:t xml:space="preserve">. This target should be </w:t>
      </w:r>
      <w:r w:rsidR="00323A9C">
        <w:rPr>
          <w:b/>
        </w:rPr>
        <w:t>dependent on our C source files</w:t>
      </w:r>
      <w:r w:rsidR="00323A9C">
        <w:t>.</w:t>
      </w:r>
      <w:r>
        <w:t xml:space="preserve"> A powerful feature of make dependencies is that </w:t>
      </w:r>
      <w:r>
        <w:rPr>
          <w:rFonts w:ascii="Calibri" w:eastAsia="Calibri" w:hAnsi="Calibri" w:cs="Calibri"/>
          <w:b/>
        </w:rPr>
        <w:t xml:space="preserve">a target will only be executed if its dependencies have changed since the last </w:t>
      </w:r>
      <w:proofErr w:type="gramStart"/>
      <w:r>
        <w:rPr>
          <w:rFonts w:ascii="Calibri" w:eastAsia="Calibri" w:hAnsi="Calibri" w:cs="Calibri"/>
          <w:b/>
        </w:rPr>
        <w:t>time</w:t>
      </w:r>
      <w:proofErr w:type="gramEnd"/>
      <w:r>
        <w:rPr>
          <w:rFonts w:ascii="Calibri" w:eastAsia="Calibri" w:hAnsi="Calibri" w:cs="Calibri"/>
          <w:b/>
        </w:rPr>
        <w:t xml:space="preserve"> you called make</w:t>
      </w:r>
      <w:r>
        <w:t xml:space="preserve">. </w:t>
      </w:r>
    </w:p>
    <w:p w14:paraId="675AB425" w14:textId="3D2B3BB5" w:rsidR="00B0584C" w:rsidRDefault="00B0584C" w:rsidP="00CB3114">
      <w:r>
        <w:t xml:space="preserve">Again: </w:t>
      </w:r>
    </w:p>
    <w:p w14:paraId="15809997" w14:textId="21A6E919" w:rsidR="00CB3114" w:rsidRDefault="00B0584C" w:rsidP="005553C6">
      <w:pPr>
        <w:spacing w:after="6" w:line="250" w:lineRule="auto"/>
        <w:ind w:left="119"/>
      </w:pPr>
      <w:r>
        <w:rPr>
          <w:rFonts w:ascii="Calibri" w:eastAsia="Calibri" w:hAnsi="Calibri" w:cs="Calibri"/>
          <w:b/>
          <w:color w:val="FF0000"/>
        </w:rPr>
        <w:t>A target will only be executed if its dependencies have changed since the last time you called make</w:t>
      </w:r>
      <w:r>
        <w:rPr>
          <w:color w:val="FF0000"/>
        </w:rPr>
        <w:t xml:space="preserve">! </w:t>
      </w:r>
    </w:p>
    <w:p w14:paraId="2F2BF55D" w14:textId="703E027E" w:rsidR="00DA6612" w:rsidRPr="00D86E28" w:rsidRDefault="00CB3114" w:rsidP="00774B09">
      <w:r>
        <w:t>Let’s just skip to an example!</w:t>
      </w:r>
    </w:p>
    <w:p w14:paraId="4470B725" w14:textId="3CDF1C96" w:rsidR="00DA6612" w:rsidRDefault="00FF721E" w:rsidP="00774B09">
      <w:r>
        <w:t xml:space="preserve">Using the command </w:t>
      </w:r>
      <w:r w:rsidRPr="00FF721E">
        <w:rPr>
          <w:b/>
          <w:bCs/>
        </w:rPr>
        <w:t>mv</w:t>
      </w:r>
      <w:r>
        <w:t>, c</w:t>
      </w:r>
      <w:r w:rsidR="00DA6612">
        <w:t xml:space="preserve">hange the name of the previous </w:t>
      </w:r>
      <w:proofErr w:type="spellStart"/>
      <w:r w:rsidR="00DA6612">
        <w:t>makefile</w:t>
      </w:r>
      <w:proofErr w:type="spellEnd"/>
      <w:r w:rsidR="00DA6612">
        <w:t xml:space="preserve"> you created. Use touch and create another </w:t>
      </w:r>
      <w:proofErr w:type="spellStart"/>
      <w:r w:rsidR="00DA6612">
        <w:t>makefile</w:t>
      </w:r>
      <w:proofErr w:type="spellEnd"/>
      <w:r w:rsidR="00DA6612">
        <w:t xml:space="preserve">. Type the following code in the </w:t>
      </w:r>
      <w:proofErr w:type="spellStart"/>
      <w:r w:rsidR="00DA6612">
        <w:t>makefile</w:t>
      </w:r>
      <w:proofErr w:type="spellEnd"/>
      <w:r w:rsidR="00DA6612">
        <w:t xml:space="preserve"> filling in the C_SRCS and HDRS information. </w:t>
      </w:r>
    </w:p>
    <w:p w14:paraId="332EDAED" w14:textId="77777777" w:rsidR="00B0584C" w:rsidRDefault="00D62B8A" w:rsidP="0079574B">
      <w:pPr>
        <w:pStyle w:val="CodeBlock"/>
      </w:pPr>
      <w:r>
        <w:t># Config, just variables</w:t>
      </w:r>
    </w:p>
    <w:p w14:paraId="2791750A" w14:textId="77777777" w:rsidR="00B0584C" w:rsidRDefault="0079574B" w:rsidP="0079574B">
      <w:pPr>
        <w:pStyle w:val="CodeBlock"/>
      </w:pPr>
      <w:r>
        <w:t>CC=</w:t>
      </w:r>
      <w:proofErr w:type="spellStart"/>
      <w:r>
        <w:t>gcc</w:t>
      </w:r>
      <w:proofErr w:type="spellEnd"/>
    </w:p>
    <w:p w14:paraId="1243CA4A" w14:textId="77777777" w:rsidR="00B0584C" w:rsidRDefault="0079574B" w:rsidP="0079574B">
      <w:pPr>
        <w:pStyle w:val="CodeBlock"/>
      </w:pPr>
      <w:r>
        <w:t>CFLAGS=-Wall -g</w:t>
      </w:r>
      <w:r w:rsidR="00B0584C">
        <w:t xml:space="preserve"> </w:t>
      </w:r>
    </w:p>
    <w:p w14:paraId="4DB44190" w14:textId="77777777" w:rsidR="00B0584C" w:rsidRDefault="00B0584C" w:rsidP="0079574B">
      <w:pPr>
        <w:pStyle w:val="CodeBlock"/>
      </w:pPr>
      <w:r>
        <w:t>LFLAGS=-</w:t>
      </w:r>
      <w:proofErr w:type="spellStart"/>
      <w:r>
        <w:t>lm</w:t>
      </w:r>
      <w:proofErr w:type="spellEnd"/>
      <w:r>
        <w:t xml:space="preserve"> </w:t>
      </w:r>
    </w:p>
    <w:p w14:paraId="1744127F" w14:textId="3E5640A9" w:rsidR="00B0584C" w:rsidRDefault="00BB7695" w:rsidP="0079574B">
      <w:pPr>
        <w:pStyle w:val="CodeBlock"/>
      </w:pPr>
      <w:r>
        <w:t>TARGET=</w:t>
      </w:r>
      <w:r w:rsidR="001026FD">
        <w:t>out</w:t>
      </w:r>
      <w:r w:rsidR="00B0584C">
        <w:t xml:space="preserve"> </w:t>
      </w:r>
    </w:p>
    <w:p w14:paraId="29865C2B" w14:textId="77777777" w:rsidR="00B0584C" w:rsidRDefault="00B0584C" w:rsidP="0079574B">
      <w:pPr>
        <w:pStyle w:val="CodeBlock"/>
      </w:pPr>
      <w:r>
        <w:t xml:space="preserve"> </w:t>
      </w:r>
    </w:p>
    <w:p w14:paraId="228AA2C8" w14:textId="77777777" w:rsidR="00B0584C" w:rsidRDefault="00B0584C" w:rsidP="0079574B">
      <w:pPr>
        <w:pStyle w:val="CodeBlock"/>
      </w:pPr>
      <w:r>
        <w:t># G</w:t>
      </w:r>
      <w:r w:rsidR="00671D9A">
        <w:t>enerate source and object lists, also just string variables</w:t>
      </w:r>
    </w:p>
    <w:p w14:paraId="3B939F3C" w14:textId="77777777" w:rsidR="00B0584C" w:rsidRDefault="00BB7695" w:rsidP="0079574B">
      <w:pPr>
        <w:pStyle w:val="CodeBlock"/>
      </w:pPr>
      <w:r>
        <w:t>C_</w:t>
      </w:r>
      <w:proofErr w:type="gramStart"/>
      <w:r>
        <w:t>SRCS :</w:t>
      </w:r>
      <w:proofErr w:type="gramEnd"/>
      <w:r>
        <w:t xml:space="preserve">= </w:t>
      </w:r>
      <w:r w:rsidR="002F3EEB" w:rsidRPr="002F3EEB">
        <w:rPr>
          <w:color w:val="FF0000"/>
        </w:rPr>
        <w:t xml:space="preserve">FILLIN THE C FILES HERE </w:t>
      </w:r>
    </w:p>
    <w:p w14:paraId="29508CB3" w14:textId="77777777" w:rsidR="00B0584C" w:rsidRDefault="00BB7695" w:rsidP="0079574B">
      <w:pPr>
        <w:pStyle w:val="CodeBlock"/>
      </w:pPr>
      <w:proofErr w:type="gramStart"/>
      <w:r>
        <w:lastRenderedPageBreak/>
        <w:t>HDRS :</w:t>
      </w:r>
      <w:proofErr w:type="gramEnd"/>
      <w:r>
        <w:t xml:space="preserve">= </w:t>
      </w:r>
      <w:r w:rsidR="002F3EEB" w:rsidRPr="002F3EEB">
        <w:rPr>
          <w:color w:val="FF0000"/>
        </w:rPr>
        <w:t>FILL IN THE HEADER FILES</w:t>
      </w:r>
    </w:p>
    <w:p w14:paraId="123288F2" w14:textId="77777777" w:rsidR="00B0584C" w:rsidRPr="002F3EEB" w:rsidRDefault="00396045" w:rsidP="0079574B">
      <w:pPr>
        <w:pStyle w:val="CodeBlock"/>
        <w:rPr>
          <w:color w:val="000000" w:themeColor="text1"/>
        </w:rPr>
      </w:pPr>
      <w:proofErr w:type="gramStart"/>
      <w:r>
        <w:t>OBJS :</w:t>
      </w:r>
      <w:proofErr w:type="gramEnd"/>
      <w:r>
        <w:t xml:space="preserve">= </w:t>
      </w:r>
      <w:proofErr w:type="spellStart"/>
      <w:r w:rsidR="002F3EEB" w:rsidRPr="002F3EEB">
        <w:rPr>
          <w:color w:val="000000" w:themeColor="text1"/>
        </w:rPr>
        <w:t>driver.o</w:t>
      </w:r>
      <w:proofErr w:type="spellEnd"/>
      <w:r w:rsidR="002F3EEB" w:rsidRPr="002F3EEB">
        <w:rPr>
          <w:color w:val="000000" w:themeColor="text1"/>
        </w:rPr>
        <w:t xml:space="preserve"> </w:t>
      </w:r>
      <w:proofErr w:type="spellStart"/>
      <w:r w:rsidR="002F3EEB" w:rsidRPr="002F3EEB">
        <w:rPr>
          <w:color w:val="000000" w:themeColor="text1"/>
        </w:rPr>
        <w:t>src</w:t>
      </w:r>
      <w:proofErr w:type="spellEnd"/>
      <w:r w:rsidR="002F3EEB" w:rsidRPr="002F3EEB">
        <w:rPr>
          <w:color w:val="000000" w:themeColor="text1"/>
        </w:rPr>
        <w:t>/</w:t>
      </w:r>
      <w:proofErr w:type="spellStart"/>
      <w:r w:rsidR="002F3EEB" w:rsidRPr="002F3EEB">
        <w:rPr>
          <w:color w:val="000000" w:themeColor="text1"/>
        </w:rPr>
        <w:t>functions.o</w:t>
      </w:r>
      <w:proofErr w:type="spellEnd"/>
      <w:r w:rsidR="00B0584C" w:rsidRPr="002F3EEB">
        <w:rPr>
          <w:color w:val="000000" w:themeColor="text1"/>
        </w:rPr>
        <w:t xml:space="preserve"> </w:t>
      </w:r>
    </w:p>
    <w:p w14:paraId="37BC5E31" w14:textId="77777777" w:rsidR="00AD56F7" w:rsidRDefault="00AD56F7" w:rsidP="0079574B">
      <w:pPr>
        <w:pStyle w:val="CodeBlock"/>
      </w:pPr>
    </w:p>
    <w:p w14:paraId="50765312" w14:textId="77777777" w:rsidR="00283824" w:rsidRDefault="00283824" w:rsidP="0079574B">
      <w:pPr>
        <w:pStyle w:val="CodeBlock"/>
      </w:pPr>
      <w:r>
        <w:t># default target</w:t>
      </w:r>
    </w:p>
    <w:p w14:paraId="665DA823" w14:textId="77777777" w:rsidR="00AD56F7" w:rsidRDefault="00AD56F7" w:rsidP="0079574B">
      <w:pPr>
        <w:pStyle w:val="CodeBlock"/>
      </w:pPr>
      <w:r>
        <w:t>all: build</w:t>
      </w:r>
    </w:p>
    <w:p w14:paraId="3208354F" w14:textId="77777777" w:rsidR="00C85D73" w:rsidRDefault="002F3EEB" w:rsidP="0079574B">
      <w:pPr>
        <w:pStyle w:val="CodeBlock"/>
      </w:pPr>
      <w:r>
        <w:tab/>
      </w:r>
      <w:r>
        <w:tab/>
      </w:r>
      <w:r w:rsidR="00C85D73">
        <w:t>@echo “All Done!”</w:t>
      </w:r>
    </w:p>
    <w:p w14:paraId="7FF1F56E" w14:textId="77777777" w:rsidR="00B0584C" w:rsidRDefault="00B0584C" w:rsidP="0079574B">
      <w:pPr>
        <w:pStyle w:val="CodeBlock"/>
      </w:pPr>
      <w:r>
        <w:t xml:space="preserve"> </w:t>
      </w:r>
    </w:p>
    <w:p w14:paraId="00618615" w14:textId="77777777" w:rsidR="00E61894" w:rsidRDefault="00236A2C" w:rsidP="0079574B">
      <w:pPr>
        <w:pStyle w:val="CodeBlock"/>
      </w:pPr>
      <w:r>
        <w:t># Link all built objects</w:t>
      </w:r>
      <w:r w:rsidR="00B0584C">
        <w:t xml:space="preserve"> </w:t>
      </w:r>
    </w:p>
    <w:p w14:paraId="386196B1" w14:textId="77777777" w:rsidR="00B0584C" w:rsidRDefault="00B0584C" w:rsidP="0079574B">
      <w:pPr>
        <w:pStyle w:val="CodeBlock"/>
      </w:pPr>
      <w:r>
        <w:t xml:space="preserve">build: $(OBJS) </w:t>
      </w:r>
    </w:p>
    <w:p w14:paraId="12DECD96" w14:textId="77777777" w:rsidR="00B0584C" w:rsidRDefault="00B61D55" w:rsidP="0079574B">
      <w:pPr>
        <w:pStyle w:val="CodeBlock"/>
      </w:pPr>
      <w:r>
        <w:tab/>
      </w:r>
      <w:r w:rsidR="002F3EEB">
        <w:tab/>
      </w:r>
      <w:r w:rsidR="00B0584C">
        <w:t xml:space="preserve">$(CC) $(OBJS) -o $(TARGET) </w:t>
      </w:r>
      <w:r w:rsidR="000F15B3">
        <w:t>$(LFLAGS)</w:t>
      </w:r>
    </w:p>
    <w:p w14:paraId="0881A7B9" w14:textId="77777777" w:rsidR="00B0584C" w:rsidRDefault="00B0584C" w:rsidP="0079574B">
      <w:pPr>
        <w:pStyle w:val="CodeBlock"/>
      </w:pPr>
    </w:p>
    <w:p w14:paraId="710C0878" w14:textId="77777777" w:rsidR="00DD4D36" w:rsidRDefault="00DD4D36" w:rsidP="0079574B">
      <w:pPr>
        <w:pStyle w:val="CodeBlock"/>
      </w:pPr>
      <w:r>
        <w:t># special build rule</w:t>
      </w:r>
    </w:p>
    <w:p w14:paraId="75ADE07F" w14:textId="77777777" w:rsidR="00B0584C" w:rsidRDefault="00B0584C" w:rsidP="0079574B">
      <w:pPr>
        <w:pStyle w:val="CodeBlock"/>
      </w:pPr>
      <w:proofErr w:type="gramStart"/>
      <w:r>
        <w:t>%.o</w:t>
      </w:r>
      <w:proofErr w:type="gramEnd"/>
      <w:r>
        <w:t xml:space="preserve">: %.c $(HDRS) </w:t>
      </w:r>
    </w:p>
    <w:p w14:paraId="2A8A608C" w14:textId="77777777" w:rsidR="00B0584C" w:rsidRDefault="00B61D55" w:rsidP="0079574B">
      <w:pPr>
        <w:pStyle w:val="CodeBlock"/>
      </w:pPr>
      <w:r>
        <w:tab/>
      </w:r>
      <w:r>
        <w:tab/>
      </w:r>
      <w:r w:rsidR="00B0584C">
        <w:t xml:space="preserve">$(CC) $(CFLAGS) -c $&lt; -o $@ </w:t>
      </w:r>
    </w:p>
    <w:p w14:paraId="19A6B0CE" w14:textId="77777777" w:rsidR="00396045" w:rsidRDefault="00396045" w:rsidP="002B6286">
      <w:pPr>
        <w:spacing w:after="0"/>
      </w:pPr>
    </w:p>
    <w:p w14:paraId="2AD98F6D" w14:textId="43981471" w:rsidR="00396045" w:rsidRDefault="00396045" w:rsidP="002B6286">
      <w:pPr>
        <w:spacing w:after="0"/>
      </w:pPr>
    </w:p>
    <w:p w14:paraId="3C550E3D" w14:textId="77777777" w:rsidR="00F2719E" w:rsidRDefault="00F2719E" w:rsidP="002B6286">
      <w:pPr>
        <w:spacing w:after="0"/>
      </w:pPr>
    </w:p>
    <w:p w14:paraId="1F2765ED" w14:textId="0DA6AEC0" w:rsidR="00A2341C" w:rsidRDefault="00A2341C" w:rsidP="002B6286">
      <w:pPr>
        <w:spacing w:after="0"/>
        <w:rPr>
          <w:b/>
          <w:bCs/>
        </w:rPr>
      </w:pPr>
      <w:r>
        <w:rPr>
          <w:b/>
          <w:bCs/>
        </w:rPr>
        <w:t>SCREENSHOT</w:t>
      </w:r>
      <w:r w:rsidR="00AA19E7">
        <w:rPr>
          <w:b/>
          <w:bCs/>
        </w:rPr>
        <w:t xml:space="preserve"> 6</w:t>
      </w:r>
      <w:r>
        <w:rPr>
          <w:b/>
          <w:bCs/>
        </w:rPr>
        <w:t>:</w:t>
      </w:r>
    </w:p>
    <w:p w14:paraId="0B6F8AE4" w14:textId="77777777" w:rsidR="00A2341C" w:rsidRPr="00A2341C" w:rsidRDefault="00A2341C" w:rsidP="002B6286">
      <w:pPr>
        <w:spacing w:after="0"/>
        <w:rPr>
          <w:b/>
          <w:bCs/>
        </w:rPr>
      </w:pPr>
    </w:p>
    <w:p w14:paraId="77601219" w14:textId="79507863" w:rsidR="002B6286" w:rsidRDefault="00DA6612" w:rsidP="002B6286">
      <w:pPr>
        <w:spacing w:after="0"/>
      </w:pPr>
      <w:r>
        <w:t xml:space="preserve">Run your make file, your output should look something like the following. Take a screenshot and put it in your document. </w:t>
      </w:r>
    </w:p>
    <w:p w14:paraId="3BA3508E" w14:textId="77777777" w:rsidR="002B6286" w:rsidRDefault="002B6286" w:rsidP="002B6286">
      <w:pPr>
        <w:spacing w:after="0"/>
      </w:pPr>
    </w:p>
    <w:p w14:paraId="03561AA7" w14:textId="77777777" w:rsidR="00485B3D" w:rsidRDefault="00485B3D" w:rsidP="002B6286">
      <w:pPr>
        <w:pStyle w:val="CodeBlock"/>
      </w:pPr>
      <w:r>
        <w:t>make</w:t>
      </w:r>
    </w:p>
    <w:p w14:paraId="19491B96" w14:textId="77777777" w:rsidR="002B6286" w:rsidRDefault="00BB7695" w:rsidP="002B6286">
      <w:pPr>
        <w:pStyle w:val="CodeBlock"/>
      </w:pPr>
      <w:proofErr w:type="spellStart"/>
      <w:r>
        <w:t>gcc</w:t>
      </w:r>
      <w:proofErr w:type="spellEnd"/>
      <w:r>
        <w:t xml:space="preserve"> -Wall -g -c </w:t>
      </w:r>
      <w:proofErr w:type="spellStart"/>
      <w:r w:rsidR="00247CBE">
        <w:t>driver</w:t>
      </w:r>
      <w:r w:rsidR="002B6286">
        <w:t>.c</w:t>
      </w:r>
      <w:proofErr w:type="spellEnd"/>
      <w:r w:rsidR="002B6286">
        <w:t xml:space="preserve"> -o</w:t>
      </w:r>
      <w:r>
        <w:t xml:space="preserve"> </w:t>
      </w:r>
      <w:proofErr w:type="spellStart"/>
      <w:proofErr w:type="gramStart"/>
      <w:r w:rsidR="00247CBE">
        <w:t>driver</w:t>
      </w:r>
      <w:r w:rsidR="002B6286">
        <w:t>.o</w:t>
      </w:r>
      <w:proofErr w:type="spellEnd"/>
      <w:proofErr w:type="gramEnd"/>
    </w:p>
    <w:p w14:paraId="24B415B2" w14:textId="77777777" w:rsidR="002B6286" w:rsidRDefault="00BB7695" w:rsidP="002B6286">
      <w:pPr>
        <w:pStyle w:val="CodeBlock"/>
      </w:pPr>
      <w:proofErr w:type="spellStart"/>
      <w:r>
        <w:t>gcc</w:t>
      </w:r>
      <w:proofErr w:type="spellEnd"/>
      <w:r>
        <w:t xml:space="preserve"> -Wall -g -c </w:t>
      </w:r>
      <w:proofErr w:type="spellStart"/>
      <w:r>
        <w:t>src</w:t>
      </w:r>
      <w:proofErr w:type="spellEnd"/>
      <w:r>
        <w:t>/</w:t>
      </w:r>
      <w:proofErr w:type="spellStart"/>
      <w:r w:rsidR="00247CBE">
        <w:t>functions</w:t>
      </w:r>
      <w:r>
        <w:t>.c</w:t>
      </w:r>
      <w:proofErr w:type="spellEnd"/>
      <w:r>
        <w:t xml:space="preserve"> -o </w:t>
      </w:r>
      <w:proofErr w:type="spellStart"/>
      <w:r>
        <w:t>src</w:t>
      </w:r>
      <w:proofErr w:type="spellEnd"/>
      <w:r>
        <w:t>/</w:t>
      </w:r>
      <w:proofErr w:type="spellStart"/>
      <w:proofErr w:type="gramStart"/>
      <w:r w:rsidR="00247CBE">
        <w:t>functions</w:t>
      </w:r>
      <w:r w:rsidR="002B6286">
        <w:t>.o</w:t>
      </w:r>
      <w:proofErr w:type="spellEnd"/>
      <w:proofErr w:type="gramEnd"/>
    </w:p>
    <w:p w14:paraId="2BB11D17" w14:textId="49DF9971" w:rsidR="002B6286" w:rsidRDefault="00590EFE" w:rsidP="002B6286">
      <w:pPr>
        <w:pStyle w:val="CodeBlock"/>
      </w:pPr>
      <w:proofErr w:type="spellStart"/>
      <w:r>
        <w:t>gcc</w:t>
      </w:r>
      <w:proofErr w:type="spellEnd"/>
      <w:r>
        <w:t xml:space="preserve"> </w:t>
      </w:r>
      <w:proofErr w:type="spellStart"/>
      <w:r w:rsidR="00247CBE">
        <w:t>driver</w:t>
      </w:r>
      <w:r w:rsidR="00BB7695">
        <w:t>.o</w:t>
      </w:r>
      <w:proofErr w:type="spellEnd"/>
      <w:r w:rsidR="00BB7695">
        <w:t xml:space="preserve"> </w:t>
      </w:r>
      <w:proofErr w:type="spellStart"/>
      <w:r w:rsidR="00BB7695">
        <w:t>src</w:t>
      </w:r>
      <w:proofErr w:type="spellEnd"/>
      <w:r w:rsidR="00BB7695">
        <w:t>/</w:t>
      </w:r>
      <w:proofErr w:type="spellStart"/>
      <w:r w:rsidR="00247CBE">
        <w:t>functions</w:t>
      </w:r>
      <w:r w:rsidR="002B6286">
        <w:t>.o</w:t>
      </w:r>
      <w:proofErr w:type="spellEnd"/>
      <w:r w:rsidR="002B6286">
        <w:t xml:space="preserve"> -o </w:t>
      </w:r>
      <w:r w:rsidR="00977968">
        <w:t>out</w:t>
      </w:r>
      <w:r>
        <w:t xml:space="preserve"> -</w:t>
      </w:r>
      <w:proofErr w:type="spellStart"/>
      <w:r>
        <w:t>lm</w:t>
      </w:r>
      <w:proofErr w:type="spellEnd"/>
    </w:p>
    <w:p w14:paraId="44B5C383" w14:textId="77777777" w:rsidR="002B6286" w:rsidRDefault="002B6286" w:rsidP="002B6286">
      <w:pPr>
        <w:pStyle w:val="CodeBlock"/>
      </w:pPr>
      <w:r>
        <w:t>All Done</w:t>
      </w:r>
    </w:p>
    <w:p w14:paraId="0C1A4F5C" w14:textId="77777777" w:rsidR="00002436" w:rsidRDefault="00002436" w:rsidP="00B0584C"/>
    <w:p w14:paraId="68633CEF" w14:textId="77777777" w:rsidR="00B0584C" w:rsidRDefault="00002436" w:rsidP="00C64361">
      <w:r>
        <w:t>Take a deep breath… this is a lot so let’s go over it!</w:t>
      </w:r>
      <w:r w:rsidR="001B25A8">
        <w:t xml:space="preserve"> </w:t>
      </w:r>
      <w:r w:rsidR="00B0584C">
        <w:t xml:space="preserve">First, we </w:t>
      </w:r>
      <w:r w:rsidR="00B0584C" w:rsidRPr="00D14C23">
        <w:rPr>
          <w:b/>
        </w:rPr>
        <w:t>define some new variables</w:t>
      </w:r>
      <w:r w:rsidR="00B0584C">
        <w:t xml:space="preserve"> using an alternative </w:t>
      </w:r>
      <w:r w:rsidR="00B0584C" w:rsidRPr="008E6B87">
        <w:rPr>
          <w:b/>
        </w:rPr>
        <w:t>assignment operator</w:t>
      </w:r>
      <w:r w:rsidR="00B0584C">
        <w:t xml:space="preserve"> </w:t>
      </w:r>
      <w:proofErr w:type="gramStart"/>
      <w:r w:rsidR="00B0584C">
        <w:t>“:=</w:t>
      </w:r>
      <w:proofErr w:type="gramEnd"/>
      <w:r w:rsidR="00B0584C">
        <w:t>”. Nothing special here, just an assignment</w:t>
      </w:r>
      <w:r w:rsidR="00A04F3D">
        <w:t xml:space="preserve"> and string substitution</w:t>
      </w:r>
      <w:r w:rsidR="00B0584C">
        <w:t xml:space="preserve">. The </w:t>
      </w:r>
      <w:r w:rsidR="000C357E">
        <w:t>C_SRCS and HDRS</w:t>
      </w:r>
      <w:r w:rsidR="00B0584C">
        <w:t xml:space="preserve"> variables should make sense, but this might be the first time you’ve seen </w:t>
      </w:r>
      <w:proofErr w:type="gramStart"/>
      <w:r w:rsidR="00325F67">
        <w:t xml:space="preserve">the </w:t>
      </w:r>
      <w:r w:rsidR="00B0584C" w:rsidRPr="00325F67">
        <w:rPr>
          <w:b/>
        </w:rPr>
        <w:t>.o</w:t>
      </w:r>
      <w:proofErr w:type="gramEnd"/>
      <w:r w:rsidR="00B0584C" w:rsidRPr="00325F67">
        <w:rPr>
          <w:b/>
        </w:rPr>
        <w:t xml:space="preserve"> files</w:t>
      </w:r>
      <w:r w:rsidR="00325F67">
        <w:t xml:space="preserve"> defined in the OBJS variable</w:t>
      </w:r>
      <w:r w:rsidR="00B0584C">
        <w:t xml:space="preserve">.  </w:t>
      </w:r>
    </w:p>
    <w:p w14:paraId="422585B9" w14:textId="77777777" w:rsidR="00B0584C" w:rsidRDefault="00B0584C" w:rsidP="00B0584C">
      <w:proofErr w:type="gramStart"/>
      <w:r>
        <w:t>A</w:t>
      </w:r>
      <w:r w:rsidR="00DA6612">
        <w:t xml:space="preserve"> </w:t>
      </w:r>
      <w:r>
        <w:t xml:space="preserve"> </w:t>
      </w:r>
      <w:r w:rsidR="00DA6612">
        <w:t>“</w:t>
      </w:r>
      <w:proofErr w:type="gramEnd"/>
      <w:r>
        <w:t>.o</w:t>
      </w:r>
      <w:r w:rsidR="00DA6612">
        <w:t>”</w:t>
      </w:r>
      <w:r>
        <w:t xml:space="preserve"> file is called an </w:t>
      </w:r>
      <w:r>
        <w:rPr>
          <w:rFonts w:ascii="Calibri" w:eastAsia="Calibri" w:hAnsi="Calibri" w:cs="Calibri"/>
          <w:b/>
        </w:rPr>
        <w:t>object</w:t>
      </w:r>
      <w:r>
        <w:t xml:space="preserve"> file, and is basically one step away from machine </w:t>
      </w:r>
      <w:r w:rsidR="00FE76D7">
        <w:t>runnable code.</w:t>
      </w:r>
      <w:r w:rsidR="00072F0D">
        <w:t xml:space="preserve"> Open one in a text editor and look at it yourself.</w:t>
      </w:r>
      <w:r w:rsidR="00FE76D7">
        <w:t xml:space="preserve"> We use the </w:t>
      </w:r>
      <w:r w:rsidR="00FE76D7" w:rsidRPr="00D62028">
        <w:rPr>
          <w:b/>
        </w:rPr>
        <w:t xml:space="preserve">-c </w:t>
      </w:r>
      <w:proofErr w:type="spellStart"/>
      <w:r w:rsidR="00FE76D7" w:rsidRPr="00D62028">
        <w:rPr>
          <w:b/>
        </w:rPr>
        <w:t>gcc</w:t>
      </w:r>
      <w:proofErr w:type="spellEnd"/>
      <w:r w:rsidRPr="00D62028">
        <w:rPr>
          <w:b/>
        </w:rPr>
        <w:t xml:space="preserve"> flag</w:t>
      </w:r>
      <w:r>
        <w:t xml:space="preserve"> to generate these files, and they are useful as an intermediate step before producing our executable. </w:t>
      </w:r>
      <w:r w:rsidR="00377D96">
        <w:t xml:space="preserve">Using this </w:t>
      </w:r>
      <w:r w:rsidR="00D5523E">
        <w:t>in between</w:t>
      </w:r>
      <w:r w:rsidR="00377D96">
        <w:t xml:space="preserve"> step, it is</w:t>
      </w:r>
      <w:r>
        <w:t xml:space="preserve"> possible to </w:t>
      </w:r>
      <w:r w:rsidRPr="00CD180F">
        <w:rPr>
          <w:b/>
        </w:rPr>
        <w:t>compile source files individually</w:t>
      </w:r>
      <w:r>
        <w:t xml:space="preserve"> to isolate c</w:t>
      </w:r>
      <w:r w:rsidR="003E594E">
        <w:t>ompiler errors before linking.</w:t>
      </w:r>
    </w:p>
    <w:p w14:paraId="3487EF70" w14:textId="77777777" w:rsidR="00B0584C" w:rsidRDefault="00B0584C" w:rsidP="003B6D8A">
      <w:pPr>
        <w:rPr>
          <w:b/>
        </w:rPr>
      </w:pPr>
      <w:r>
        <w:t xml:space="preserve">Note that our </w:t>
      </w:r>
      <w:r w:rsidRPr="00744956">
        <w:rPr>
          <w:b/>
        </w:rPr>
        <w:t>build target</w:t>
      </w:r>
      <w:r w:rsidR="00BC6E3C">
        <w:t xml:space="preserve"> depends on these object files. This means that make </w:t>
      </w:r>
      <w:r w:rsidR="00BC6E3C">
        <w:rPr>
          <w:b/>
        </w:rPr>
        <w:t xml:space="preserve">will look for these files in our </w:t>
      </w:r>
      <w:proofErr w:type="gramStart"/>
      <w:r w:rsidR="00BC6E3C">
        <w:rPr>
          <w:b/>
        </w:rPr>
        <w:t>directory, and</w:t>
      </w:r>
      <w:proofErr w:type="gramEnd"/>
      <w:r w:rsidR="00BC6E3C">
        <w:rPr>
          <w:b/>
        </w:rPr>
        <w:t xml:space="preserve"> try to create them if they are missing.</w:t>
      </w:r>
    </w:p>
    <w:p w14:paraId="7D40ED29" w14:textId="77777777" w:rsidR="00B70B0C" w:rsidRDefault="00B70B0C" w:rsidP="003B6D8A">
      <w:pPr>
        <w:rPr>
          <w:b/>
        </w:rPr>
      </w:pPr>
    </w:p>
    <w:p w14:paraId="6486FF08" w14:textId="77777777" w:rsidR="00B70B0C" w:rsidRPr="00BC6E3C" w:rsidRDefault="00B70B0C" w:rsidP="003B6D8A">
      <w:pPr>
        <w:rPr>
          <w:b/>
        </w:rPr>
      </w:pPr>
    </w:p>
    <w:p w14:paraId="5DF95E5F" w14:textId="77777777" w:rsidR="003D3637" w:rsidRDefault="0029487F" w:rsidP="003B6D8A">
      <w:r>
        <w:lastRenderedPageBreak/>
        <w:t>To create these object files, we define a rule or recipe:</w:t>
      </w:r>
    </w:p>
    <w:p w14:paraId="42A655AD" w14:textId="7ECBD67B" w:rsidR="00B0584C" w:rsidRDefault="00B0584C" w:rsidP="00FA0E5A">
      <w:pPr>
        <w:pStyle w:val="CodeBlock"/>
      </w:pPr>
      <w:proofErr w:type="gramStart"/>
      <w:r>
        <w:t>%.o</w:t>
      </w:r>
      <w:proofErr w:type="gramEnd"/>
      <w:r>
        <w:t xml:space="preserve">: %.c $(HDRS) </w:t>
      </w:r>
    </w:p>
    <w:p w14:paraId="0231AEA9" w14:textId="77777777" w:rsidR="002D404A" w:rsidRDefault="00AC1207" w:rsidP="00CB5896">
      <w:pPr>
        <w:pStyle w:val="CodeBlock"/>
      </w:pPr>
      <w:r>
        <w:tab/>
      </w:r>
      <w:r>
        <w:tab/>
      </w:r>
      <w:r w:rsidR="00B0584C">
        <w:t xml:space="preserve">$(CC) $(CFLAGS) -c $&lt; -o $@ </w:t>
      </w:r>
    </w:p>
    <w:p w14:paraId="47063095" w14:textId="77777777" w:rsidR="00B0584C" w:rsidRDefault="00B0584C" w:rsidP="003B6D8A">
      <w:r>
        <w:t xml:space="preserve">This </w:t>
      </w:r>
      <w:r>
        <w:rPr>
          <w:rFonts w:ascii="Calibri" w:eastAsia="Calibri" w:hAnsi="Calibri" w:cs="Calibri"/>
          <w:b/>
        </w:rPr>
        <w:t>rule</w:t>
      </w:r>
      <w:r>
        <w:t xml:space="preserve"> applies to </w:t>
      </w:r>
      <w:r>
        <w:rPr>
          <w:rFonts w:ascii="Calibri" w:eastAsia="Calibri" w:hAnsi="Calibri" w:cs="Calibri"/>
          <w:b/>
        </w:rPr>
        <w:t xml:space="preserve">any file that ends </w:t>
      </w:r>
      <w:proofErr w:type="gramStart"/>
      <w:r>
        <w:rPr>
          <w:rFonts w:ascii="Calibri" w:eastAsia="Calibri" w:hAnsi="Calibri" w:cs="Calibri"/>
          <w:b/>
        </w:rPr>
        <w:t>in .</w:t>
      </w:r>
      <w:proofErr w:type="gramEnd"/>
      <w:r>
        <w:rPr>
          <w:rFonts w:ascii="Calibri" w:eastAsia="Calibri" w:hAnsi="Calibri" w:cs="Calibri"/>
          <w:b/>
        </w:rPr>
        <w:t>o</w:t>
      </w:r>
      <w:r>
        <w:t xml:space="preserve">. So, when build tries to resolve the $(OBJS) dependencies, it will run the rule once for every file in our list. The </w:t>
      </w:r>
      <w:r>
        <w:rPr>
          <w:rFonts w:ascii="Calibri" w:eastAsia="Calibri" w:hAnsi="Calibri" w:cs="Calibri"/>
          <w:b/>
        </w:rPr>
        <w:t>%</w:t>
      </w:r>
      <w:r>
        <w:t xml:space="preserve"> sign is a </w:t>
      </w:r>
      <w:r w:rsidRPr="008822EE">
        <w:rPr>
          <w:b/>
        </w:rPr>
        <w:t>wildcard</w:t>
      </w:r>
      <w:r>
        <w:t xml:space="preserve"> in this case, replaced by the path to the file we are processing.  </w:t>
      </w:r>
    </w:p>
    <w:p w14:paraId="53829DE5" w14:textId="77777777" w:rsidR="00B0584C" w:rsidRDefault="00B0584C" w:rsidP="00DB3E88">
      <w:r>
        <w:t xml:space="preserve">Note that this rule </w:t>
      </w:r>
      <w:r w:rsidR="0090165F">
        <w:t xml:space="preserve">to make an object file </w:t>
      </w:r>
      <w:r>
        <w:rPr>
          <w:rFonts w:ascii="Calibri" w:eastAsia="Calibri" w:hAnsi="Calibri" w:cs="Calibri"/>
          <w:b/>
        </w:rPr>
        <w:t>also has dependencies</w:t>
      </w:r>
      <w:r>
        <w:t xml:space="preserve">. In this case, the object file depends on the source file of the </w:t>
      </w:r>
      <w:r w:rsidRPr="009D6754">
        <w:rPr>
          <w:b/>
        </w:rPr>
        <w:t>same name</w:t>
      </w:r>
      <w:r>
        <w:t xml:space="preserve"> and all the headers in the program. This means that </w:t>
      </w:r>
      <w:r w:rsidR="00AF0ED3">
        <w:rPr>
          <w:rFonts w:ascii="Calibri" w:eastAsia="Calibri" w:hAnsi="Calibri" w:cs="Calibri"/>
          <w:b/>
        </w:rPr>
        <w:t>if the C</w:t>
      </w:r>
      <w:r>
        <w:rPr>
          <w:rFonts w:ascii="Calibri" w:eastAsia="Calibri" w:hAnsi="Calibri" w:cs="Calibri"/>
          <w:b/>
        </w:rPr>
        <w:t xml:space="preserve"> source or any header is changed between makes, we will then recompile the object. </w:t>
      </w:r>
      <w:r>
        <w:t xml:space="preserve">The compile command is straightforward except for the $&lt; and $@ variables: </w:t>
      </w:r>
    </w:p>
    <w:p w14:paraId="54F03BE6" w14:textId="77777777" w:rsidR="00B0584C" w:rsidRDefault="00B0584C" w:rsidP="00B0584C">
      <w:pPr>
        <w:numPr>
          <w:ilvl w:val="0"/>
          <w:numId w:val="5"/>
        </w:numPr>
        <w:spacing w:after="61" w:line="254" w:lineRule="auto"/>
        <w:ind w:hanging="360"/>
      </w:pPr>
      <w:r>
        <w:t>$&lt; evaluates to the fi</w:t>
      </w:r>
      <w:r w:rsidR="00035CA7">
        <w:t>rst dependency (so, %.c</w:t>
      </w:r>
      <w:r>
        <w:t xml:space="preserve">) </w:t>
      </w:r>
    </w:p>
    <w:p w14:paraId="1F36BB00" w14:textId="77777777" w:rsidR="00CD6F0C" w:rsidRDefault="00B0584C" w:rsidP="00CD6F0C">
      <w:pPr>
        <w:numPr>
          <w:ilvl w:val="0"/>
          <w:numId w:val="5"/>
        </w:numPr>
        <w:spacing w:after="3" w:line="254" w:lineRule="auto"/>
        <w:ind w:hanging="360"/>
      </w:pPr>
      <w:r>
        <w:t xml:space="preserve">$@ evaluate to the name of the rule (so, </w:t>
      </w:r>
      <w:proofErr w:type="gramStart"/>
      <w:r>
        <w:t>%.o</w:t>
      </w:r>
      <w:proofErr w:type="gramEnd"/>
      <w:r>
        <w:t xml:space="preserve">) </w:t>
      </w:r>
      <w:r w:rsidR="00CD6F0C">
        <w:br/>
      </w:r>
    </w:p>
    <w:p w14:paraId="11B0BDAE" w14:textId="77777777" w:rsidR="00B0584C" w:rsidRDefault="00B0584C" w:rsidP="0050244F">
      <w:r>
        <w:t xml:space="preserve">This allows us to write </w:t>
      </w:r>
      <w:r w:rsidRPr="005002F9">
        <w:rPr>
          <w:b/>
        </w:rPr>
        <w:t>one rule that covers all object files in our OBJS list</w:t>
      </w:r>
      <w:r>
        <w:t xml:space="preserve">. For every object file we need, we will run an individual compile command. Note that this rule will run if </w:t>
      </w:r>
      <w:proofErr w:type="gramStart"/>
      <w:r>
        <w:t>the .o</w:t>
      </w:r>
      <w:proofErr w:type="gramEnd"/>
      <w:r>
        <w:t xml:space="preserve"> file </w:t>
      </w:r>
      <w:r w:rsidRPr="00FC611D">
        <w:rPr>
          <w:b/>
        </w:rPr>
        <w:t>does not exist</w:t>
      </w:r>
      <w:r>
        <w:t xml:space="preserve"> or if the </w:t>
      </w:r>
      <w:r w:rsidRPr="00221892">
        <w:rPr>
          <w:b/>
        </w:rPr>
        <w:t>dependencies have changed</w:t>
      </w:r>
      <w:r w:rsidR="00226EAD">
        <w:t xml:space="preserve"> since last make. Basically, Make checks the “last altered” time of the C source file and the object file to see if they are different.</w:t>
      </w:r>
    </w:p>
    <w:p w14:paraId="4469650C" w14:textId="77777777" w:rsidR="00B0584C" w:rsidRDefault="00B0584C" w:rsidP="001B6DB7">
      <w:r>
        <w:t>It might not be easy to see, but all this means</w:t>
      </w:r>
      <w:r w:rsidR="00187716">
        <w:t xml:space="preserve"> is</w:t>
      </w:r>
      <w:r>
        <w:t xml:space="preserve"> that as we work on larger projects and need to recompile, </w:t>
      </w:r>
      <w:r>
        <w:rPr>
          <w:rFonts w:ascii="Calibri" w:eastAsia="Calibri" w:hAnsi="Calibri" w:cs="Calibri"/>
          <w:b/>
        </w:rPr>
        <w:t xml:space="preserve">only object files which need to be updated will be recompiled. </w:t>
      </w:r>
      <w:r>
        <w:t xml:space="preserve">This saves us time and reduces the number of unneeded recompiles.  </w:t>
      </w:r>
    </w:p>
    <w:p w14:paraId="1A5656FA" w14:textId="77777777" w:rsidR="00D62B8A" w:rsidRDefault="00B0584C" w:rsidP="001B6DB7">
      <w:r>
        <w:t>Once all the object files are up to date</w:t>
      </w:r>
      <w:r w:rsidR="0057471D">
        <w:t xml:space="preserve"> and created</w:t>
      </w:r>
      <w:r>
        <w:t xml:space="preserve">, we go back to the build target and link them all together to produce our executable TARGET.  </w:t>
      </w:r>
    </w:p>
    <w:p w14:paraId="7D537195" w14:textId="77777777" w:rsidR="00F90EF2" w:rsidRDefault="00A73323" w:rsidP="001B6DB7">
      <w:r>
        <w:t xml:space="preserve">It’s not a big deal if this doesn’t make complete sense right now, but play around with the </w:t>
      </w:r>
      <w:proofErr w:type="spellStart"/>
      <w:r>
        <w:t>makefile</w:t>
      </w:r>
      <w:proofErr w:type="spellEnd"/>
      <w:r>
        <w:t xml:space="preserve"> above and it should come together. At the end of the day, it just has to work!</w:t>
      </w:r>
    </w:p>
    <w:p w14:paraId="05396D40" w14:textId="77777777" w:rsidR="00B0584C" w:rsidRDefault="00B0584C" w:rsidP="001B6DB7">
      <w:pPr>
        <w:pStyle w:val="Heading1"/>
      </w:pPr>
      <w:r>
        <w:t xml:space="preserve">Advanced </w:t>
      </w:r>
      <w:proofErr w:type="spellStart"/>
      <w:r>
        <w:t>Makefile</w:t>
      </w:r>
      <w:proofErr w:type="spellEnd"/>
      <w:r>
        <w:t xml:space="preserve"> Commands and Rules </w:t>
      </w:r>
    </w:p>
    <w:p w14:paraId="3C8E9471" w14:textId="60A00949" w:rsidR="006716A6" w:rsidRDefault="00B0584C" w:rsidP="00661BBB">
      <w:r>
        <w:t xml:space="preserve">All this is great, but </w:t>
      </w:r>
      <w:r w:rsidR="00F90EF2">
        <w:t>really,</w:t>
      </w:r>
      <w:r>
        <w:t xml:space="preserve"> we just moved typing out file lists from the terminal to a file. What would be useful is if the </w:t>
      </w:r>
      <w:proofErr w:type="spellStart"/>
      <w:r>
        <w:t>Makefile</w:t>
      </w:r>
      <w:proofErr w:type="spellEnd"/>
      <w:r>
        <w:t xml:space="preserve"> could </w:t>
      </w:r>
      <w:r w:rsidRPr="003D4E9F">
        <w:rPr>
          <w:b/>
        </w:rPr>
        <w:t>find our source files by itself</w:t>
      </w:r>
      <w:r>
        <w:t xml:space="preserve">. </w:t>
      </w:r>
      <w:r w:rsidR="00193EE6">
        <w:t xml:space="preserve">Linux </w:t>
      </w:r>
      <w:r>
        <w:t>has many useful functions to help manipulate files in our project</w:t>
      </w:r>
      <w:r w:rsidR="00437AC9">
        <w:t xml:space="preserve">, and we can access these tools from our </w:t>
      </w:r>
      <w:proofErr w:type="spellStart"/>
      <w:r w:rsidR="00437AC9">
        <w:t>Makefile</w:t>
      </w:r>
      <w:proofErr w:type="spellEnd"/>
      <w:r>
        <w:t xml:space="preserve">. You can include conditionals as well as filters to really customize your build process. For our purposes, let’s just use the simple </w:t>
      </w:r>
      <w:r>
        <w:rPr>
          <w:rFonts w:ascii="Calibri" w:eastAsia="Calibri" w:hAnsi="Calibri" w:cs="Calibri"/>
          <w:b/>
        </w:rPr>
        <w:t>wildcard</w:t>
      </w:r>
      <w:r>
        <w:t xml:space="preserve"> function: </w:t>
      </w:r>
    </w:p>
    <w:p w14:paraId="3A59BC4E" w14:textId="1F99C817" w:rsidR="00B70B0C" w:rsidRDefault="00B70B0C">
      <w:r>
        <w:br w:type="page"/>
      </w:r>
    </w:p>
    <w:p w14:paraId="699DE655" w14:textId="77777777" w:rsidR="00B70B0C" w:rsidRDefault="00B70B0C" w:rsidP="00661BBB"/>
    <w:p w14:paraId="11EA3DF9" w14:textId="59FC3BCA" w:rsidR="00DA6612" w:rsidRPr="006716A6" w:rsidRDefault="00B63509" w:rsidP="00661BBB">
      <w:pPr>
        <w:rPr>
          <w:b/>
          <w:bCs/>
        </w:rPr>
      </w:pPr>
      <w:r w:rsidRPr="006716A6">
        <w:rPr>
          <w:b/>
          <w:bCs/>
        </w:rPr>
        <w:t>TASK</w:t>
      </w:r>
    </w:p>
    <w:p w14:paraId="62582E48" w14:textId="77777777" w:rsidR="00DA6612" w:rsidRDefault="00DA6612" w:rsidP="00661BBB">
      <w:r>
        <w:t xml:space="preserve">Type the following. </w:t>
      </w:r>
    </w:p>
    <w:p w14:paraId="6BF45C2A" w14:textId="77777777" w:rsidR="00E31398" w:rsidRDefault="00DE2C62" w:rsidP="00661BBB">
      <w:pPr>
        <w:pStyle w:val="CodeBlock"/>
      </w:pPr>
      <w:r>
        <w:t>C_</w:t>
      </w:r>
      <w:proofErr w:type="gramStart"/>
      <w:r w:rsidR="00661BBB">
        <w:t>SRCS :</w:t>
      </w:r>
      <w:proofErr w:type="gramEnd"/>
      <w:r w:rsidR="00661BBB">
        <w:t xml:space="preserve">= </w:t>
      </w:r>
      <w:r w:rsidR="00E31398">
        <w:t>\</w:t>
      </w:r>
    </w:p>
    <w:p w14:paraId="1880B990" w14:textId="77777777" w:rsidR="00E31398" w:rsidRDefault="00E31398" w:rsidP="00661BBB">
      <w:pPr>
        <w:pStyle w:val="CodeBlock"/>
      </w:pPr>
      <w:r>
        <w:t xml:space="preserve">  </w:t>
      </w:r>
      <w:r w:rsidR="00661BBB">
        <w:t xml:space="preserve">$(wildcard *.c) </w:t>
      </w:r>
      <w:r>
        <w:t>\</w:t>
      </w:r>
    </w:p>
    <w:p w14:paraId="1D5B77FF" w14:textId="77777777" w:rsidR="00E31398" w:rsidRDefault="00E31398" w:rsidP="00661BBB">
      <w:pPr>
        <w:pStyle w:val="CodeBlock"/>
      </w:pPr>
      <w:r>
        <w:t xml:space="preserve">  </w:t>
      </w:r>
      <w:r w:rsidR="00661BBB">
        <w:t xml:space="preserve">$(wildcard </w:t>
      </w:r>
      <w:proofErr w:type="spellStart"/>
      <w:r w:rsidR="00661BBB">
        <w:t>src</w:t>
      </w:r>
      <w:proofErr w:type="spellEnd"/>
      <w:r w:rsidR="00661BBB">
        <w:t xml:space="preserve">/*.c) </w:t>
      </w:r>
      <w:r>
        <w:t>\</w:t>
      </w:r>
    </w:p>
    <w:p w14:paraId="59172B55" w14:textId="77777777" w:rsidR="00B0584C" w:rsidRDefault="00E31398" w:rsidP="00661BBB">
      <w:pPr>
        <w:pStyle w:val="CodeBlock"/>
      </w:pPr>
      <w:r>
        <w:t xml:space="preserve">  </w:t>
      </w:r>
      <w:r w:rsidR="00661BBB">
        <w:t xml:space="preserve">$(wildcard </w:t>
      </w:r>
      <w:proofErr w:type="spellStart"/>
      <w:r w:rsidR="00661BBB">
        <w:t>src</w:t>
      </w:r>
      <w:proofErr w:type="spellEnd"/>
      <w:r w:rsidR="00661BBB">
        <w:t>/**/*.c</w:t>
      </w:r>
      <w:r w:rsidR="00B0584C">
        <w:t xml:space="preserve">) </w:t>
      </w:r>
    </w:p>
    <w:p w14:paraId="68E63079" w14:textId="77777777" w:rsidR="00E31398" w:rsidRDefault="00E31398" w:rsidP="00661BBB">
      <w:pPr>
        <w:pStyle w:val="CodeBlock"/>
      </w:pPr>
    </w:p>
    <w:p w14:paraId="61DE6E91" w14:textId="77777777" w:rsidR="00E31398" w:rsidRDefault="00661BBB" w:rsidP="009722D1">
      <w:pPr>
        <w:pStyle w:val="CodeBlock"/>
      </w:pPr>
      <w:proofErr w:type="gramStart"/>
      <w:r>
        <w:t>HDRS :</w:t>
      </w:r>
      <w:proofErr w:type="gramEnd"/>
      <w:r>
        <w:t xml:space="preserve">= </w:t>
      </w:r>
      <w:r w:rsidR="00E31398">
        <w:t>\</w:t>
      </w:r>
    </w:p>
    <w:p w14:paraId="2D449DFF" w14:textId="77777777" w:rsidR="00E31398" w:rsidRDefault="00E31398" w:rsidP="009722D1">
      <w:pPr>
        <w:pStyle w:val="CodeBlock"/>
      </w:pPr>
      <w:r>
        <w:t xml:space="preserve">  </w:t>
      </w:r>
      <w:r w:rsidR="00661BBB">
        <w:t>$(wildcard *.h</w:t>
      </w:r>
      <w:r w:rsidR="00B0584C">
        <w:t xml:space="preserve">) </w:t>
      </w:r>
      <w:r>
        <w:t>\</w:t>
      </w:r>
    </w:p>
    <w:p w14:paraId="3C6E1A00" w14:textId="77777777" w:rsidR="00E31398" w:rsidRDefault="00E31398" w:rsidP="009722D1">
      <w:pPr>
        <w:pStyle w:val="CodeBlock"/>
      </w:pPr>
      <w:r>
        <w:t xml:space="preserve">  </w:t>
      </w:r>
      <w:r w:rsidR="00B0584C">
        <w:t xml:space="preserve">$(wildcard </w:t>
      </w:r>
      <w:proofErr w:type="spellStart"/>
      <w:r w:rsidR="00B0584C">
        <w:t>sr</w:t>
      </w:r>
      <w:r w:rsidR="00661BBB">
        <w:t>c</w:t>
      </w:r>
      <w:proofErr w:type="spellEnd"/>
      <w:r w:rsidR="00661BBB">
        <w:t xml:space="preserve">/*.h) </w:t>
      </w:r>
      <w:r>
        <w:t>\</w:t>
      </w:r>
    </w:p>
    <w:p w14:paraId="66E84E16" w14:textId="77777777" w:rsidR="00B0584C" w:rsidRDefault="002A55DC" w:rsidP="009722D1">
      <w:pPr>
        <w:pStyle w:val="CodeBlock"/>
      </w:pPr>
      <w:r>
        <w:t xml:space="preserve">  </w:t>
      </w:r>
      <w:r w:rsidR="00661BBB">
        <w:t xml:space="preserve">$(wildcard </w:t>
      </w:r>
      <w:proofErr w:type="spellStart"/>
      <w:r w:rsidR="00661BBB">
        <w:t>src</w:t>
      </w:r>
      <w:proofErr w:type="spellEnd"/>
      <w:r w:rsidR="00661BBB">
        <w:t>/**/*.h</w:t>
      </w:r>
      <w:r w:rsidR="00B0584C">
        <w:t xml:space="preserve">) </w:t>
      </w:r>
    </w:p>
    <w:p w14:paraId="790884E5" w14:textId="77777777" w:rsidR="00B0584C" w:rsidRDefault="00B0584C" w:rsidP="00DE2C62">
      <w:r>
        <w:t xml:space="preserve">Here we are executing the </w:t>
      </w:r>
      <w:r w:rsidRPr="009722D1">
        <w:rPr>
          <w:b/>
        </w:rPr>
        <w:t>wildcard</w:t>
      </w:r>
      <w:r>
        <w:t xml:space="preserve"> command </w:t>
      </w:r>
      <w:r w:rsidR="00B608CA">
        <w:t>to match all files with the .c and .h</w:t>
      </w:r>
      <w:r>
        <w:t xml:space="preserve"> endings. This includes all files in the “</w:t>
      </w:r>
      <w:proofErr w:type="spellStart"/>
      <w:r>
        <w:t>src</w:t>
      </w:r>
      <w:proofErr w:type="spellEnd"/>
      <w:r>
        <w:t>” fold</w:t>
      </w:r>
      <w:r w:rsidR="005B0F4C">
        <w:t>er and all its subdirectories. The \ is used to break a command over more than 1 line.</w:t>
      </w:r>
    </w:p>
    <w:p w14:paraId="56DF3C67" w14:textId="77777777" w:rsidR="00B0584C" w:rsidRDefault="00B0584C" w:rsidP="00DE2C62">
      <w:r>
        <w:t xml:space="preserve">Let’s add a new target called “which” to see what these wildcard commands do: </w:t>
      </w:r>
    </w:p>
    <w:p w14:paraId="4D1D14F5" w14:textId="77777777" w:rsidR="00B0584C" w:rsidRDefault="00B0584C" w:rsidP="00DE2C62">
      <w:pPr>
        <w:pStyle w:val="CodeBlock"/>
      </w:pPr>
      <w:r>
        <w:t xml:space="preserve">which: </w:t>
      </w:r>
    </w:p>
    <w:p w14:paraId="6FB9D72A" w14:textId="77777777" w:rsidR="00B0584C" w:rsidRDefault="000113DD" w:rsidP="00DE2C62">
      <w:pPr>
        <w:pStyle w:val="CodeBlock"/>
      </w:pPr>
      <w:r>
        <w:tab/>
      </w:r>
      <w:r>
        <w:tab/>
      </w:r>
      <w:r w:rsidR="00B0584C">
        <w:t>@echo "FOUND SOURCES: ${</w:t>
      </w:r>
      <w:r w:rsidR="009C166F">
        <w:t>C_</w:t>
      </w:r>
      <w:r w:rsidR="00B0584C">
        <w:t xml:space="preserve">SRCS}" </w:t>
      </w:r>
    </w:p>
    <w:p w14:paraId="275FB9FA" w14:textId="762616EC" w:rsidR="006A02E6" w:rsidRPr="00DA3AE5" w:rsidRDefault="000113DD" w:rsidP="00DA3AE5">
      <w:pPr>
        <w:pStyle w:val="CodeBlock"/>
      </w:pPr>
      <w:r>
        <w:tab/>
      </w:r>
      <w:r>
        <w:tab/>
      </w:r>
      <w:r w:rsidR="00B0584C">
        <w:t xml:space="preserve">@echo "FOUND HEADERS: ${HDRS}" </w:t>
      </w:r>
    </w:p>
    <w:p w14:paraId="384CA843" w14:textId="77777777" w:rsidR="00B63509" w:rsidRDefault="006A02E6" w:rsidP="008F3178">
      <w:r>
        <w:t xml:space="preserve">Run “make which”. </w:t>
      </w:r>
    </w:p>
    <w:p w14:paraId="5A3CD28D" w14:textId="39DB70F5" w:rsidR="00B63509" w:rsidRDefault="00B63509" w:rsidP="008F3178">
      <w:pPr>
        <w:rPr>
          <w:b/>
          <w:bCs/>
        </w:rPr>
      </w:pPr>
      <w:r>
        <w:rPr>
          <w:b/>
          <w:bCs/>
        </w:rPr>
        <w:t>SCREENSHOT</w:t>
      </w:r>
      <w:r w:rsidR="00AA19E7">
        <w:rPr>
          <w:b/>
          <w:bCs/>
        </w:rPr>
        <w:t xml:space="preserve"> 7</w:t>
      </w:r>
      <w:r>
        <w:rPr>
          <w:b/>
          <w:bCs/>
        </w:rPr>
        <w:t>:</w:t>
      </w:r>
    </w:p>
    <w:p w14:paraId="1E6E7960" w14:textId="5C2DDF8B" w:rsidR="00481C89" w:rsidRDefault="00B63509" w:rsidP="008F3178">
      <w:r>
        <w:t>Make a screenshot of</w:t>
      </w:r>
      <w:r w:rsidR="006A02E6">
        <w:t xml:space="preserve"> the output </w:t>
      </w:r>
      <w:r>
        <w:t>and paste it in your</w:t>
      </w:r>
      <w:r w:rsidR="006A02E6">
        <w:t xml:space="preserve"> documents. </w:t>
      </w:r>
      <w:r w:rsidR="00481C89">
        <w:t xml:space="preserve"> </w:t>
      </w:r>
    </w:p>
    <w:p w14:paraId="0F330B47" w14:textId="77777777" w:rsidR="00565D80" w:rsidRDefault="00565D80" w:rsidP="008F3178">
      <w:r>
        <w:t>Read through the explanation of the remaining task.  At the end the completed make file is given.</w:t>
      </w:r>
    </w:p>
    <w:p w14:paraId="34446D7F" w14:textId="77777777" w:rsidR="00B0584C" w:rsidRDefault="00B0584C" w:rsidP="008F3178">
      <w:r>
        <w:t xml:space="preserve">Now that we’ve successfully collected our headers and source, we need to take the list of sources and generate an appropriate list of object files. Things are about to get a little tricky: </w:t>
      </w:r>
    </w:p>
    <w:p w14:paraId="40297EA6" w14:textId="77777777" w:rsidR="00B0584C" w:rsidRDefault="00B0584C" w:rsidP="008F3178">
      <w:pPr>
        <w:pStyle w:val="CodeBlock"/>
      </w:pPr>
      <w:proofErr w:type="gramStart"/>
      <w:r>
        <w:t>OBJS :</w:t>
      </w:r>
      <w:proofErr w:type="gramEnd"/>
      <w:r>
        <w:t>= $(</w:t>
      </w:r>
      <w:proofErr w:type="spellStart"/>
      <w:r>
        <w:t>patsubst</w:t>
      </w:r>
      <w:proofErr w:type="spellEnd"/>
      <w:r>
        <w:t xml:space="preserve"> </w:t>
      </w:r>
      <w:r w:rsidR="00B10E2B">
        <w:t>%.c</w:t>
      </w:r>
      <w:r w:rsidR="006745FC">
        <w:t>, bin/%.o, $(wildcard *.c</w:t>
      </w:r>
      <w:r>
        <w:t xml:space="preserve">)) </w:t>
      </w:r>
    </w:p>
    <w:p w14:paraId="12EC7429" w14:textId="77777777" w:rsidR="00B0584C" w:rsidRDefault="00B0584C" w:rsidP="008F3178">
      <w:pPr>
        <w:pStyle w:val="CodeBlock"/>
      </w:pPr>
      <w:r>
        <w:t>OBJS += $(</w:t>
      </w:r>
      <w:r w:rsidR="00436EDD">
        <w:t xml:space="preserve">filter </w:t>
      </w:r>
      <w:proofErr w:type="gramStart"/>
      <w:r w:rsidR="00436EDD">
        <w:t>%.o</w:t>
      </w:r>
      <w:proofErr w:type="gramEnd"/>
      <w:r w:rsidR="00436EDD">
        <w:t>, $(</w:t>
      </w:r>
      <w:proofErr w:type="spellStart"/>
      <w:r w:rsidR="00436EDD">
        <w:t>patsubst</w:t>
      </w:r>
      <w:proofErr w:type="spellEnd"/>
      <w:r w:rsidR="00436EDD">
        <w:t xml:space="preserve"> </w:t>
      </w:r>
      <w:proofErr w:type="spellStart"/>
      <w:r w:rsidR="00436EDD">
        <w:t>src</w:t>
      </w:r>
      <w:proofErr w:type="spellEnd"/>
      <w:r w:rsidR="00436EDD">
        <w:t>/%.c</w:t>
      </w:r>
      <w:r>
        <w:t>, bin/%.o, $(</w:t>
      </w:r>
      <w:r w:rsidR="00A77123">
        <w:t>C_</w:t>
      </w:r>
      <w:r>
        <w:t xml:space="preserve">SRCS))) </w:t>
      </w:r>
    </w:p>
    <w:p w14:paraId="1430F1CF" w14:textId="77777777" w:rsidR="00B0584C" w:rsidRDefault="00B0584C" w:rsidP="00AE0576">
      <w:r>
        <w:t xml:space="preserve">Don’t panic. The first line uses the </w:t>
      </w:r>
      <w:proofErr w:type="spellStart"/>
      <w:r>
        <w:rPr>
          <w:rFonts w:ascii="Calibri" w:eastAsia="Calibri" w:hAnsi="Calibri" w:cs="Calibri"/>
          <w:b/>
        </w:rPr>
        <w:t>patsubst</w:t>
      </w:r>
      <w:proofErr w:type="spellEnd"/>
      <w:r>
        <w:t xml:space="preserve"> command to generate a list of s</w:t>
      </w:r>
      <w:r w:rsidR="00EB738B">
        <w:t>trings where we replace the .c</w:t>
      </w:r>
      <w:r>
        <w:t xml:space="preserve"> ending with </w:t>
      </w:r>
      <w:proofErr w:type="gramStart"/>
      <w:r>
        <w:t>a .o</w:t>
      </w:r>
      <w:proofErr w:type="gramEnd"/>
      <w:r>
        <w:t xml:space="preserve"> ending. </w:t>
      </w:r>
      <w:proofErr w:type="spellStart"/>
      <w:r>
        <w:rPr>
          <w:rFonts w:ascii="Calibri" w:eastAsia="Calibri" w:hAnsi="Calibri" w:cs="Calibri"/>
          <w:b/>
        </w:rPr>
        <w:t>patsubst</w:t>
      </w:r>
      <w:proofErr w:type="spellEnd"/>
      <w:r>
        <w:rPr>
          <w:rFonts w:ascii="Calibri" w:eastAsia="Calibri" w:hAnsi="Calibri" w:cs="Calibri"/>
          <w:b/>
        </w:rPr>
        <w:t xml:space="preserve"> </w:t>
      </w:r>
      <w:r>
        <w:t xml:space="preserve">stands for </w:t>
      </w:r>
      <w:r>
        <w:rPr>
          <w:rFonts w:ascii="Calibri" w:eastAsia="Calibri" w:hAnsi="Calibri" w:cs="Calibri"/>
          <w:b/>
        </w:rPr>
        <w:t>pattern substring</w:t>
      </w:r>
      <w:r>
        <w:t xml:space="preserve"> and replaces a pattern found in source files (such as the extension!). In this case, we use the wildcard function again so that </w:t>
      </w:r>
      <w:r>
        <w:rPr>
          <w:rFonts w:ascii="Calibri" w:eastAsia="Calibri" w:hAnsi="Calibri" w:cs="Calibri"/>
          <w:b/>
        </w:rPr>
        <w:t>we only process files in the root directory</w:t>
      </w:r>
      <w:r>
        <w:t xml:space="preserve">. Note another tweak: </w:t>
      </w:r>
      <w:r w:rsidR="00DE4EB1">
        <w:t>we’ve also tacked on a “bin/” in</w:t>
      </w:r>
      <w:r>
        <w:t xml:space="preserve"> the front of all these object files when we did the substitution. More on that later.  </w:t>
      </w:r>
    </w:p>
    <w:p w14:paraId="34B94C6B" w14:textId="77777777" w:rsidR="00B0584C" w:rsidRDefault="00B0584C" w:rsidP="00AE0576">
      <w:r>
        <w:t xml:space="preserve">Next, we get the list of object files needed from the </w:t>
      </w:r>
      <w:proofErr w:type="spellStart"/>
      <w:r>
        <w:t>src</w:t>
      </w:r>
      <w:proofErr w:type="spellEnd"/>
      <w:r>
        <w:t xml:space="preserve"> directory and its children. Here we are using the </w:t>
      </w:r>
      <w:r>
        <w:rPr>
          <w:rFonts w:ascii="Calibri" w:eastAsia="Calibri" w:hAnsi="Calibri" w:cs="Calibri"/>
          <w:b/>
        </w:rPr>
        <w:t>filter</w:t>
      </w:r>
      <w:r>
        <w:t xml:space="preserve"> function to exclude any results which don’t end in </w:t>
      </w:r>
      <w:proofErr w:type="gramStart"/>
      <w:r w:rsidR="00DA6612">
        <w:t>“</w:t>
      </w:r>
      <w:r>
        <w:t>.o</w:t>
      </w:r>
      <w:proofErr w:type="gramEnd"/>
      <w:r w:rsidR="00DA6612">
        <w:t>”</w:t>
      </w:r>
      <w:r>
        <w:t xml:space="preserve">. This is necessary if we have source files in both the root directory and source directory because root directory files get processed twice.  </w:t>
      </w:r>
    </w:p>
    <w:p w14:paraId="43B583E1" w14:textId="77777777" w:rsidR="00481C89" w:rsidRDefault="00B0584C" w:rsidP="00AE0576">
      <w:r>
        <w:t xml:space="preserve">Don’t worry too much if this step is confusing, just know that it allows us to collect </w:t>
      </w:r>
      <w:r w:rsidR="00FB4316">
        <w:t>all</w:t>
      </w:r>
      <w:r>
        <w:t xml:space="preserve"> our source, header, and object files with only 4 lines of code!  </w:t>
      </w:r>
    </w:p>
    <w:p w14:paraId="259134DE" w14:textId="77777777" w:rsidR="00B0584C" w:rsidRDefault="00B0584C" w:rsidP="007D6BAD">
      <w:r>
        <w:lastRenderedPageBreak/>
        <w:t xml:space="preserve">The last step is to tweak our </w:t>
      </w:r>
      <w:r>
        <w:rPr>
          <w:rFonts w:ascii="Calibri" w:eastAsia="Calibri" w:hAnsi="Calibri" w:cs="Calibri"/>
          <w:b/>
        </w:rPr>
        <w:t>rules</w:t>
      </w:r>
      <w:r>
        <w:t xml:space="preserve"> used in compiling object files. Remember that “bin/” we added to the beginning of all our objects? We did this so that the compiled objects are </w:t>
      </w:r>
      <w:r w:rsidRPr="00E41C2A">
        <w:rPr>
          <w:b/>
        </w:rPr>
        <w:t>saved to their own bin/ directory</w:t>
      </w:r>
      <w:r>
        <w:t xml:space="preserve"> instead of cluttering up our </w:t>
      </w:r>
      <w:proofErr w:type="spellStart"/>
      <w:r>
        <w:t>src</w:t>
      </w:r>
      <w:proofErr w:type="spellEnd"/>
      <w:r>
        <w:t xml:space="preserve"> folder.  </w:t>
      </w:r>
    </w:p>
    <w:p w14:paraId="4EA5F23A" w14:textId="77777777" w:rsidR="007D6BAD" w:rsidRDefault="00B0584C" w:rsidP="007D6BAD">
      <w:pPr>
        <w:pStyle w:val="CodeBlock"/>
      </w:pPr>
      <w:r>
        <w:t xml:space="preserve"># Catch root directory </w:t>
      </w:r>
      <w:proofErr w:type="spellStart"/>
      <w:r>
        <w:t>src</w:t>
      </w:r>
      <w:proofErr w:type="spellEnd"/>
      <w:r>
        <w:t xml:space="preserve"> files </w:t>
      </w:r>
    </w:p>
    <w:p w14:paraId="4F4A8325" w14:textId="77777777" w:rsidR="00B0584C" w:rsidRDefault="00710B0C" w:rsidP="007D6BAD">
      <w:pPr>
        <w:pStyle w:val="CodeBlock"/>
      </w:pPr>
      <w:r>
        <w:t>bin/</w:t>
      </w:r>
      <w:proofErr w:type="gramStart"/>
      <w:r>
        <w:t>%.o</w:t>
      </w:r>
      <w:proofErr w:type="gramEnd"/>
      <w:r>
        <w:t>: %.c</w:t>
      </w:r>
      <w:r w:rsidR="00B0584C">
        <w:t xml:space="preserve"> $(HDRS) </w:t>
      </w:r>
    </w:p>
    <w:p w14:paraId="789607BE"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2EB3F40B" w14:textId="77777777" w:rsidR="00B0584C" w:rsidRDefault="00DA4655" w:rsidP="007D6BAD">
      <w:pPr>
        <w:pStyle w:val="CodeBlock"/>
      </w:pPr>
      <w:r>
        <w:tab/>
      </w:r>
      <w:r>
        <w:tab/>
      </w:r>
      <w:r w:rsidR="00B0584C">
        <w:t xml:space="preserve">$(CC) $(CFLAGS) -c $&lt; -o $@ </w:t>
      </w:r>
    </w:p>
    <w:p w14:paraId="48A612C0" w14:textId="77777777" w:rsidR="00B0584C" w:rsidRDefault="00B0584C" w:rsidP="007D6BAD">
      <w:pPr>
        <w:pStyle w:val="CodeBlock"/>
      </w:pPr>
      <w:r>
        <w:t xml:space="preserve"> </w:t>
      </w:r>
    </w:p>
    <w:p w14:paraId="262A37E7" w14:textId="77777777" w:rsidR="007D6BAD" w:rsidRDefault="00B0584C" w:rsidP="007D6BAD">
      <w:pPr>
        <w:pStyle w:val="CodeBlock"/>
      </w:pPr>
      <w:r>
        <w:t xml:space="preserve"># Catch all nested directory files </w:t>
      </w:r>
    </w:p>
    <w:p w14:paraId="3CAF5ED4" w14:textId="77777777" w:rsidR="00B0584C" w:rsidRDefault="00710B0C" w:rsidP="007D6BAD">
      <w:pPr>
        <w:pStyle w:val="CodeBlock"/>
      </w:pPr>
      <w:r>
        <w:t>bin/</w:t>
      </w:r>
      <w:proofErr w:type="gramStart"/>
      <w:r>
        <w:t>%.o</w:t>
      </w:r>
      <w:proofErr w:type="gramEnd"/>
      <w:r>
        <w:t xml:space="preserve">: </w:t>
      </w:r>
      <w:proofErr w:type="spellStart"/>
      <w:r>
        <w:t>src</w:t>
      </w:r>
      <w:proofErr w:type="spellEnd"/>
      <w:r>
        <w:t>/%.c</w:t>
      </w:r>
      <w:r w:rsidR="00B0584C">
        <w:t xml:space="preserve"> $(HDRS) </w:t>
      </w:r>
    </w:p>
    <w:p w14:paraId="2ED5B08D"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56E2DA47" w14:textId="77777777" w:rsidR="00B0584C" w:rsidRDefault="00DA4655" w:rsidP="007D6BAD">
      <w:pPr>
        <w:pStyle w:val="CodeBlock"/>
      </w:pPr>
      <w:r>
        <w:tab/>
      </w:r>
      <w:r>
        <w:tab/>
      </w:r>
      <w:r w:rsidR="00B0584C">
        <w:t xml:space="preserve">$(CC) $(CFLAGS) -c $&lt; -o $@ </w:t>
      </w:r>
    </w:p>
    <w:p w14:paraId="57DCB374" w14:textId="77777777" w:rsidR="00B0584C" w:rsidRDefault="00B0584C" w:rsidP="00B0584C">
      <w:pPr>
        <w:spacing w:after="0"/>
        <w:ind w:left="109"/>
      </w:pPr>
      <w:r>
        <w:t xml:space="preserve"> </w:t>
      </w:r>
    </w:p>
    <w:p w14:paraId="48DD44ED" w14:textId="77777777" w:rsidR="00B0584C" w:rsidRDefault="00B0584C" w:rsidP="009E5B20">
      <w:r>
        <w:t xml:space="preserve">We </w:t>
      </w:r>
      <w:r>
        <w:rPr>
          <w:rFonts w:ascii="Calibri" w:eastAsia="Calibri" w:hAnsi="Calibri" w:cs="Calibri"/>
          <w:b/>
        </w:rPr>
        <w:t>simply add a bin/ to the front of the rule</w:t>
      </w:r>
      <w:r>
        <w:t xml:space="preserve"> to match our new object file names. We also create a duplicate rule which looks for </w:t>
      </w:r>
      <w:proofErr w:type="spellStart"/>
      <w:r w:rsidR="00E62D29">
        <w:rPr>
          <w:rFonts w:ascii="Calibri" w:eastAsia="Calibri" w:hAnsi="Calibri" w:cs="Calibri"/>
          <w:b/>
        </w:rPr>
        <w:t>src</w:t>
      </w:r>
      <w:proofErr w:type="spellEnd"/>
      <w:r w:rsidR="00E62D29">
        <w:rPr>
          <w:rFonts w:ascii="Calibri" w:eastAsia="Calibri" w:hAnsi="Calibri" w:cs="Calibri"/>
          <w:b/>
        </w:rPr>
        <w:t>/%.c</w:t>
      </w:r>
      <w:r w:rsidR="003F43A2">
        <w:t xml:space="preserve"> files instead of simply %.c</w:t>
      </w:r>
      <w:r>
        <w:t xml:space="preserve"> files. This is needed because we are no longer saving </w:t>
      </w:r>
      <w:proofErr w:type="gramStart"/>
      <w:r>
        <w:t>our .o</w:t>
      </w:r>
      <w:proofErr w:type="gramEnd"/>
      <w:r>
        <w:t xml:space="preserve"> files next to our source files, and the paths don’t match by default.  </w:t>
      </w:r>
    </w:p>
    <w:p w14:paraId="6BAA257E" w14:textId="77777777" w:rsidR="00B0584C" w:rsidRDefault="00B0584C" w:rsidP="009E5B20">
      <w:r>
        <w:t xml:space="preserve">There’s also a call to </w:t>
      </w:r>
      <w:proofErr w:type="spellStart"/>
      <w:r>
        <w:rPr>
          <w:rFonts w:ascii="Calibri" w:eastAsia="Calibri" w:hAnsi="Calibri" w:cs="Calibri"/>
          <w:b/>
        </w:rPr>
        <w:t>mkdir</w:t>
      </w:r>
      <w:proofErr w:type="spellEnd"/>
      <w:r>
        <w:t xml:space="preserve"> in these rules, which will create the bin/ directory and its subfolders if necessary. Here we use the </w:t>
      </w:r>
      <w:proofErr w:type="spellStart"/>
      <w:r>
        <w:rPr>
          <w:rFonts w:ascii="Calibri" w:eastAsia="Calibri" w:hAnsi="Calibri" w:cs="Calibri"/>
          <w:b/>
        </w:rPr>
        <w:t>dir</w:t>
      </w:r>
      <w:proofErr w:type="spellEnd"/>
      <w:r>
        <w:t xml:space="preserve"> command to get the directory prefix of our object file (remember the file name is the same as the rule name $@). </w:t>
      </w:r>
    </w:p>
    <w:p w14:paraId="796D341A" w14:textId="77777777" w:rsidR="00B0584C" w:rsidRDefault="00B0584C" w:rsidP="00E65429">
      <w:r>
        <w:t xml:space="preserve">Now if you run “make” you will be able to compile </w:t>
      </w:r>
      <w:r w:rsidR="009E5B20">
        <w:t>all</w:t>
      </w:r>
      <w:r>
        <w:t xml:space="preserve"> your source files into objects and store </w:t>
      </w:r>
      <w:proofErr w:type="gramStart"/>
      <w:r>
        <w:t>those object</w:t>
      </w:r>
      <w:proofErr w:type="gramEnd"/>
      <w:r>
        <w:t xml:space="preserve"> in the bin/ directory </w:t>
      </w:r>
      <w:r w:rsidRPr="009E5B20">
        <w:rPr>
          <w:b/>
        </w:rPr>
        <w:t>which will be created by make</w:t>
      </w:r>
      <w:r>
        <w:t xml:space="preserve">. Since our original </w:t>
      </w:r>
      <w:r>
        <w:rPr>
          <w:rFonts w:ascii="Calibri" w:eastAsia="Calibri" w:hAnsi="Calibri" w:cs="Calibri"/>
          <w:b/>
        </w:rPr>
        <w:t>build</w:t>
      </w:r>
      <w:r>
        <w:t xml:space="preserve"> target depends on the OBJS list, it will automagically know to use this bin/ directory to link your program together.  </w:t>
      </w:r>
    </w:p>
    <w:p w14:paraId="6D74C7D9" w14:textId="0165F2DA" w:rsidR="00B0584C" w:rsidRDefault="00B0584C" w:rsidP="00E65429">
      <w:r>
        <w:t xml:space="preserve">The only thing we have left to do is to add a </w:t>
      </w:r>
      <w:r>
        <w:rPr>
          <w:rFonts w:ascii="Calibri" w:eastAsia="Calibri" w:hAnsi="Calibri" w:cs="Calibri"/>
          <w:b/>
        </w:rPr>
        <w:t xml:space="preserve">clean </w:t>
      </w:r>
      <w:r>
        <w:t xml:space="preserve">target and a </w:t>
      </w:r>
      <w:r>
        <w:rPr>
          <w:rFonts w:ascii="Calibri" w:eastAsia="Calibri" w:hAnsi="Calibri" w:cs="Calibri"/>
          <w:b/>
        </w:rPr>
        <w:t xml:space="preserve">run </w:t>
      </w:r>
      <w:r>
        <w:t xml:space="preserve">target to allow for fresh builds and quick execution respectively. Add these to the bottom of your </w:t>
      </w:r>
      <w:proofErr w:type="spellStart"/>
      <w:r>
        <w:t>Makefile</w:t>
      </w:r>
      <w:proofErr w:type="spellEnd"/>
      <w:r>
        <w:t xml:space="preserve">: </w:t>
      </w:r>
    </w:p>
    <w:p w14:paraId="3F223604" w14:textId="77777777" w:rsidR="004B43AD" w:rsidRDefault="004B43AD" w:rsidP="00E65429"/>
    <w:p w14:paraId="3423BA28" w14:textId="77777777" w:rsidR="00B0584C" w:rsidRDefault="00B0584C" w:rsidP="003B69BF">
      <w:pPr>
        <w:pStyle w:val="CodeBlock"/>
      </w:pPr>
      <w:r>
        <w:t xml:space="preserve">clean: </w:t>
      </w:r>
    </w:p>
    <w:p w14:paraId="59A960C7" w14:textId="77777777" w:rsidR="00B0584C" w:rsidRDefault="0081442C" w:rsidP="003B69BF">
      <w:pPr>
        <w:pStyle w:val="CodeBlock"/>
      </w:pPr>
      <w:r>
        <w:tab/>
      </w:r>
      <w:r>
        <w:tab/>
      </w:r>
      <w:r w:rsidR="00B0584C">
        <w:t xml:space="preserve">rm -f $(TARGET) </w:t>
      </w:r>
    </w:p>
    <w:p w14:paraId="51F2A0BD" w14:textId="77777777" w:rsidR="00B0584C" w:rsidRDefault="0081442C" w:rsidP="003B69BF">
      <w:pPr>
        <w:pStyle w:val="CodeBlock"/>
      </w:pPr>
      <w:r>
        <w:tab/>
      </w:r>
      <w:r>
        <w:tab/>
      </w:r>
      <w:r w:rsidR="00B0584C">
        <w:t xml:space="preserve">rm -rf bin </w:t>
      </w:r>
    </w:p>
    <w:p w14:paraId="640D4275" w14:textId="77777777" w:rsidR="00B0584C" w:rsidRDefault="00B0584C" w:rsidP="003B69BF">
      <w:pPr>
        <w:pStyle w:val="CodeBlock"/>
      </w:pPr>
      <w:r>
        <w:t xml:space="preserve"> </w:t>
      </w:r>
    </w:p>
    <w:p w14:paraId="6BBB6D80" w14:textId="77777777" w:rsidR="00B0584C" w:rsidRDefault="00B0584C" w:rsidP="003B69BF">
      <w:pPr>
        <w:pStyle w:val="CodeBlock"/>
      </w:pPr>
      <w:r>
        <w:t xml:space="preserve">run: build </w:t>
      </w:r>
    </w:p>
    <w:p w14:paraId="1064B007" w14:textId="6A3A2085" w:rsidR="00B0584C" w:rsidRDefault="0081442C" w:rsidP="00AE5D25">
      <w:pPr>
        <w:pStyle w:val="CodeBlock"/>
      </w:pPr>
      <w:r>
        <w:tab/>
      </w:r>
      <w:r>
        <w:tab/>
      </w:r>
      <w:proofErr w:type="gramStart"/>
      <w:r w:rsidR="00B0584C">
        <w:t>./</w:t>
      </w:r>
      <w:proofErr w:type="gramEnd"/>
      <w:r w:rsidR="00B0584C">
        <w:t xml:space="preserve">$(TARGET) </w:t>
      </w:r>
      <w:r w:rsidR="00E96A8C">
        <w:t>&lt;command line arguments needed go here&gt;</w:t>
      </w:r>
    </w:p>
    <w:p w14:paraId="01C1BF02" w14:textId="77777777" w:rsidR="00B0584C" w:rsidRDefault="00B0584C" w:rsidP="004A6EEC">
      <w:r>
        <w:t xml:space="preserve">Again, run these targets using “make clean” or “make run”. Notice that run depends on our build target, so the program will be </w:t>
      </w:r>
      <w:r w:rsidRPr="00D46F08">
        <w:rPr>
          <w:b/>
        </w:rPr>
        <w:t>compiled if needed before we try and run the executable</w:t>
      </w:r>
      <w:r>
        <w:t xml:space="preserve">.  </w:t>
      </w:r>
    </w:p>
    <w:p w14:paraId="49992BEF" w14:textId="44E187A5" w:rsidR="00B0584C" w:rsidRDefault="00B0584C" w:rsidP="006716A6">
      <w:r>
        <w:t xml:space="preserve">Test out the </w:t>
      </w:r>
      <w:proofErr w:type="spellStart"/>
      <w:r>
        <w:t>makefile</w:t>
      </w:r>
      <w:proofErr w:type="spellEnd"/>
      <w:r>
        <w:t xml:space="preserve"> and run the </w:t>
      </w:r>
      <w:r w:rsidR="00A73738">
        <w:t>included</w:t>
      </w:r>
      <w:r>
        <w:t xml:space="preserve"> code if you wish. This </w:t>
      </w:r>
      <w:proofErr w:type="spellStart"/>
      <w:r>
        <w:t>Makefile</w:t>
      </w:r>
      <w:proofErr w:type="spellEnd"/>
      <w:r>
        <w:t xml:space="preserve"> is </w:t>
      </w:r>
      <w:r w:rsidR="00EB6DA6">
        <w:t xml:space="preserve">generic and will work on most C </w:t>
      </w:r>
      <w:r>
        <w:t xml:space="preserve">projects. For very large projects with modules and outside libraries, it is possible to generate dependency lists, include other </w:t>
      </w:r>
      <w:proofErr w:type="spellStart"/>
      <w:r>
        <w:t>makefiles</w:t>
      </w:r>
      <w:proofErr w:type="spellEnd"/>
      <w:r>
        <w:t xml:space="preserve">, have conditional rules, and all manner of other witchcraft.   </w:t>
      </w:r>
    </w:p>
    <w:p w14:paraId="14375340" w14:textId="77777777" w:rsidR="00B0584C" w:rsidRDefault="00B0584C" w:rsidP="0032546C">
      <w:r>
        <w:t xml:space="preserve">Make is powerful, if you code in C or C++ it is one of the most important tools to learn. Other compiled languages like Java or TypeScript have similar dependency tools like </w:t>
      </w:r>
      <w:r w:rsidRPr="00B852F7">
        <w:rPr>
          <w:b/>
        </w:rPr>
        <w:t>Maven</w:t>
      </w:r>
      <w:r>
        <w:t xml:space="preserve">, </w:t>
      </w:r>
      <w:r w:rsidRPr="00B852F7">
        <w:rPr>
          <w:b/>
        </w:rPr>
        <w:t>Gradle</w:t>
      </w:r>
      <w:r>
        <w:t xml:space="preserve">, and </w:t>
      </w:r>
      <w:r w:rsidRPr="00B852F7">
        <w:rPr>
          <w:b/>
        </w:rPr>
        <w:t>yarn</w:t>
      </w:r>
      <w:r>
        <w:t xml:space="preserve">. Out in the </w:t>
      </w:r>
      <w:r>
        <w:lastRenderedPageBreak/>
        <w:t xml:space="preserve">industry they are must haves for efficient development, so keep a lookout and be ready to learn new tools to make your programming life easier!  </w:t>
      </w:r>
    </w:p>
    <w:p w14:paraId="690E1A8C" w14:textId="272325F7" w:rsidR="00206302" w:rsidRPr="00DA3AE5" w:rsidRDefault="009E1EC8" w:rsidP="00DA3AE5">
      <w:pPr>
        <w:pStyle w:val="Heading1"/>
      </w:pPr>
      <w:r w:rsidRPr="00DA308B">
        <w:t>Tips and Tricks</w:t>
      </w:r>
    </w:p>
    <w:p w14:paraId="5D1D53BC" w14:textId="699A2BC2" w:rsidR="00136083" w:rsidRDefault="00136083" w:rsidP="00136083">
      <w:r>
        <w:t xml:space="preserve">Here is the completed </w:t>
      </w:r>
      <w:proofErr w:type="spellStart"/>
      <w:r>
        <w:t>Makefile</w:t>
      </w:r>
      <w:proofErr w:type="spellEnd"/>
      <w:r>
        <w:t xml:space="preserve"> </w:t>
      </w:r>
      <w:r w:rsidR="00565D80">
        <w:t xml:space="preserve">described above. You are to carefully type this </w:t>
      </w:r>
      <w:proofErr w:type="spellStart"/>
      <w:r w:rsidR="00565D80">
        <w:t>makefile</w:t>
      </w:r>
      <w:proofErr w:type="spellEnd"/>
      <w:r w:rsidR="00565D80">
        <w:t xml:space="preserve"> and add detailed comments. These comments should </w:t>
      </w:r>
      <w:r w:rsidR="00A73738">
        <w:t xml:space="preserve">be </w:t>
      </w:r>
      <w:r w:rsidR="00565D80">
        <w:t xml:space="preserve">long enough to convince your TA that you know and understand what each section of this </w:t>
      </w:r>
      <w:proofErr w:type="spellStart"/>
      <w:r w:rsidR="00565D80">
        <w:t>makefile</w:t>
      </w:r>
      <w:proofErr w:type="spellEnd"/>
      <w:r w:rsidR="00565D80">
        <w:t xml:space="preserve"> is doing.  Most of the explanation is described in this document.  You are not allowed to simply copy and </w:t>
      </w:r>
      <w:proofErr w:type="spellStart"/>
      <w:r w:rsidR="00565D80">
        <w:t>past</w:t>
      </w:r>
      <w:proofErr w:type="spellEnd"/>
      <w:r w:rsidR="00565D80">
        <w:t>.  Paraphrase i</w:t>
      </w:r>
      <w:r w:rsidR="006B5D86">
        <w:t>f</w:t>
      </w:r>
      <w:r w:rsidR="00565D80">
        <w:t xml:space="preserve"> you wish, but make sure the grader is convinced you know what this make file is doing. </w:t>
      </w:r>
    </w:p>
    <w:p w14:paraId="49223C3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416C2F64" w14:textId="77777777" w:rsidR="00C56F39" w:rsidRPr="00A4676B" w:rsidRDefault="00C56F39" w:rsidP="00C56F39">
      <w:pPr>
        <w:pStyle w:val="CodeBlock"/>
        <w:rPr>
          <w:sz w:val="16"/>
          <w:szCs w:val="16"/>
        </w:rPr>
      </w:pPr>
      <w:r w:rsidRPr="00A4676B">
        <w:rPr>
          <w:sz w:val="16"/>
          <w:szCs w:val="16"/>
        </w:rPr>
        <w:t>CC=</w:t>
      </w:r>
      <w:proofErr w:type="spellStart"/>
      <w:r w:rsidRPr="00A4676B">
        <w:rPr>
          <w:sz w:val="16"/>
          <w:szCs w:val="16"/>
        </w:rPr>
        <w:t>gcc</w:t>
      </w:r>
      <w:proofErr w:type="spellEnd"/>
    </w:p>
    <w:p w14:paraId="6E62F860" w14:textId="77777777" w:rsidR="00C56F39" w:rsidRPr="00A4676B" w:rsidRDefault="00C56F39" w:rsidP="00C56F39">
      <w:pPr>
        <w:pStyle w:val="CodeBlock"/>
        <w:rPr>
          <w:sz w:val="16"/>
          <w:szCs w:val="16"/>
        </w:rPr>
      </w:pPr>
      <w:r w:rsidRPr="00A4676B">
        <w:rPr>
          <w:sz w:val="16"/>
          <w:szCs w:val="16"/>
        </w:rPr>
        <w:t>CFLAGS=-Wall -g</w:t>
      </w:r>
    </w:p>
    <w:p w14:paraId="65DF6E0A" w14:textId="77777777" w:rsidR="00C56F39" w:rsidRPr="00A4676B" w:rsidRDefault="00C56F39" w:rsidP="00C56F39">
      <w:pPr>
        <w:pStyle w:val="CodeBlock"/>
        <w:rPr>
          <w:sz w:val="16"/>
          <w:szCs w:val="16"/>
        </w:rPr>
      </w:pPr>
      <w:r w:rsidRPr="00A4676B">
        <w:rPr>
          <w:sz w:val="16"/>
          <w:szCs w:val="16"/>
        </w:rPr>
        <w:t>LFLAGS=-</w:t>
      </w:r>
      <w:proofErr w:type="spellStart"/>
      <w:r w:rsidRPr="00A4676B">
        <w:rPr>
          <w:sz w:val="16"/>
          <w:szCs w:val="16"/>
        </w:rPr>
        <w:t>lm</w:t>
      </w:r>
      <w:proofErr w:type="spellEnd"/>
    </w:p>
    <w:p w14:paraId="478D5684" w14:textId="5ACB9F79" w:rsidR="00C56F39" w:rsidRPr="00A4676B" w:rsidRDefault="00C56F39" w:rsidP="00C56F39">
      <w:pPr>
        <w:pStyle w:val="CodeBlock"/>
        <w:rPr>
          <w:sz w:val="16"/>
          <w:szCs w:val="16"/>
        </w:rPr>
      </w:pPr>
      <w:r w:rsidRPr="00A4676B">
        <w:rPr>
          <w:sz w:val="16"/>
          <w:szCs w:val="16"/>
        </w:rPr>
        <w:t>TARGET=</w:t>
      </w:r>
      <w:r w:rsidR="001026FD">
        <w:rPr>
          <w:sz w:val="16"/>
          <w:szCs w:val="16"/>
        </w:rPr>
        <w:t>out</w:t>
      </w:r>
    </w:p>
    <w:p w14:paraId="143CDA7A" w14:textId="77777777" w:rsidR="00C56F39" w:rsidRPr="00A4676B" w:rsidRDefault="00C56F39" w:rsidP="00C56F39">
      <w:pPr>
        <w:pStyle w:val="CodeBlock"/>
        <w:rPr>
          <w:sz w:val="16"/>
          <w:szCs w:val="16"/>
        </w:rPr>
      </w:pPr>
    </w:p>
    <w:p w14:paraId="7D962999"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04C6C407" w14:textId="77777777" w:rsidR="00C56F39" w:rsidRPr="00A4676B" w:rsidRDefault="00C56F39" w:rsidP="00C56F39">
      <w:pPr>
        <w:pStyle w:val="CodeBlock"/>
        <w:rPr>
          <w:sz w:val="16"/>
          <w:szCs w:val="16"/>
        </w:rPr>
      </w:pPr>
      <w:r w:rsidRPr="00A4676B">
        <w:rPr>
          <w:sz w:val="16"/>
          <w:szCs w:val="16"/>
        </w:rPr>
        <w:t>C_</w:t>
      </w:r>
      <w:proofErr w:type="gramStart"/>
      <w:r w:rsidRPr="00A4676B">
        <w:rPr>
          <w:sz w:val="16"/>
          <w:szCs w:val="16"/>
        </w:rPr>
        <w:t>SRCS :</w:t>
      </w:r>
      <w:proofErr w:type="gramEnd"/>
      <w:r w:rsidRPr="00A4676B">
        <w:rPr>
          <w:sz w:val="16"/>
          <w:szCs w:val="16"/>
        </w:rPr>
        <w:t>= \</w:t>
      </w:r>
    </w:p>
    <w:p w14:paraId="585AF451" w14:textId="77777777" w:rsidR="00C56F39" w:rsidRPr="00A4676B" w:rsidRDefault="00120D0C" w:rsidP="00C56F39">
      <w:pPr>
        <w:pStyle w:val="CodeBlock"/>
        <w:rPr>
          <w:sz w:val="16"/>
          <w:szCs w:val="16"/>
        </w:rPr>
      </w:pPr>
      <w:r w:rsidRPr="00A4676B">
        <w:rPr>
          <w:sz w:val="16"/>
          <w:szCs w:val="16"/>
        </w:rPr>
        <w:t xml:space="preserve">  </w:t>
      </w:r>
      <w:r w:rsidR="00C56F39" w:rsidRPr="00A4676B">
        <w:rPr>
          <w:sz w:val="16"/>
          <w:szCs w:val="16"/>
        </w:rPr>
        <w:t>$(wildcard *.c) \</w:t>
      </w:r>
    </w:p>
    <w:p w14:paraId="345BB4F9"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 \</w:t>
      </w:r>
    </w:p>
    <w:p w14:paraId="3D3A7D5D"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w:t>
      </w:r>
    </w:p>
    <w:p w14:paraId="07E82883" w14:textId="77777777" w:rsidR="00C56F39" w:rsidRPr="00A4676B" w:rsidRDefault="00565D80" w:rsidP="00C56F39">
      <w:pPr>
        <w:pStyle w:val="CodeBlock"/>
        <w:rPr>
          <w:sz w:val="16"/>
          <w:szCs w:val="16"/>
        </w:rPr>
      </w:pPr>
      <w:r>
        <w:rPr>
          <w:sz w:val="16"/>
          <w:szCs w:val="16"/>
        </w:rPr>
        <w:t># add comments</w:t>
      </w:r>
    </w:p>
    <w:p w14:paraId="7066E741" w14:textId="77777777" w:rsidR="00C56F39" w:rsidRPr="00A4676B" w:rsidRDefault="00C56F39" w:rsidP="00C56F39">
      <w:pPr>
        <w:pStyle w:val="CodeBlock"/>
        <w:rPr>
          <w:sz w:val="16"/>
          <w:szCs w:val="16"/>
        </w:rPr>
      </w:pPr>
      <w:proofErr w:type="gramStart"/>
      <w:r w:rsidRPr="00A4676B">
        <w:rPr>
          <w:sz w:val="16"/>
          <w:szCs w:val="16"/>
        </w:rPr>
        <w:t>HDRS :</w:t>
      </w:r>
      <w:proofErr w:type="gramEnd"/>
      <w:r w:rsidRPr="00A4676B">
        <w:rPr>
          <w:sz w:val="16"/>
          <w:szCs w:val="16"/>
        </w:rPr>
        <w:t>= \</w:t>
      </w:r>
    </w:p>
    <w:p w14:paraId="36C29543"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$(wildcard *.h) \</w:t>
      </w:r>
    </w:p>
    <w:p w14:paraId="61E4ED80"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/*.h) \</w:t>
      </w:r>
    </w:p>
    <w:p w14:paraId="26783040" w14:textId="77777777" w:rsidR="00C56F39" w:rsidRPr="00A4676B" w:rsidRDefault="00C56F39" w:rsidP="00C56F39">
      <w:pPr>
        <w:pStyle w:val="CodeBlock"/>
        <w:rPr>
          <w:sz w:val="16"/>
          <w:szCs w:val="16"/>
        </w:rPr>
      </w:pPr>
      <w:r w:rsidRPr="00A4676B">
        <w:rPr>
          <w:sz w:val="16"/>
          <w:szCs w:val="16"/>
        </w:rPr>
        <w:tab/>
        <w:t xml:space="preserve">$(wildcard </w:t>
      </w:r>
      <w:proofErr w:type="spellStart"/>
      <w:r w:rsidRPr="00A4676B">
        <w:rPr>
          <w:sz w:val="16"/>
          <w:szCs w:val="16"/>
        </w:rPr>
        <w:t>src</w:t>
      </w:r>
      <w:proofErr w:type="spellEnd"/>
      <w:r w:rsidRPr="00A4676B">
        <w:rPr>
          <w:sz w:val="16"/>
          <w:szCs w:val="16"/>
        </w:rPr>
        <w:t>/**/*.h)</w:t>
      </w:r>
    </w:p>
    <w:p w14:paraId="6BDFDE8A" w14:textId="77777777" w:rsidR="00C56F39" w:rsidRPr="00A4676B" w:rsidRDefault="00565D80" w:rsidP="00C56F39">
      <w:pPr>
        <w:pStyle w:val="CodeBlock"/>
        <w:rPr>
          <w:sz w:val="16"/>
          <w:szCs w:val="16"/>
        </w:rPr>
      </w:pPr>
      <w:r>
        <w:rPr>
          <w:sz w:val="16"/>
          <w:szCs w:val="16"/>
        </w:rPr>
        <w:t># add comments</w:t>
      </w:r>
    </w:p>
    <w:p w14:paraId="0669456E" w14:textId="77777777" w:rsidR="00C56F39" w:rsidRPr="00A4676B" w:rsidRDefault="00C56F39" w:rsidP="00C56F39">
      <w:pPr>
        <w:pStyle w:val="CodeBlock"/>
        <w:rPr>
          <w:sz w:val="16"/>
          <w:szCs w:val="16"/>
        </w:rPr>
      </w:pPr>
      <w:proofErr w:type="gramStart"/>
      <w:r w:rsidRPr="00A4676B">
        <w:rPr>
          <w:sz w:val="16"/>
          <w:szCs w:val="16"/>
        </w:rPr>
        <w:t>OBJS :</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%.c, bin/%.o, $(wildcard *.c))</w:t>
      </w:r>
    </w:p>
    <w:p w14:paraId="0F9932A7" w14:textId="77777777" w:rsidR="00C56F39" w:rsidRDefault="00C56F39" w:rsidP="00C56F39">
      <w:pPr>
        <w:pStyle w:val="CodeBlock"/>
        <w:rPr>
          <w:sz w:val="16"/>
          <w:szCs w:val="16"/>
        </w:rPr>
      </w:pPr>
      <w:r w:rsidRPr="00A4676B">
        <w:rPr>
          <w:sz w:val="16"/>
          <w:szCs w:val="16"/>
        </w:rPr>
        <w:t xml:space="preserve">OBJS += $(filter </w:t>
      </w:r>
      <w:proofErr w:type="gramStart"/>
      <w:r w:rsidRPr="00A4676B">
        <w:rPr>
          <w:sz w:val="16"/>
          <w:szCs w:val="16"/>
        </w:rPr>
        <w:t>%.o</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w:t>
      </w:r>
      <w:proofErr w:type="spellStart"/>
      <w:r w:rsidRPr="00A4676B">
        <w:rPr>
          <w:sz w:val="16"/>
          <w:szCs w:val="16"/>
        </w:rPr>
        <w:t>src</w:t>
      </w:r>
      <w:proofErr w:type="spellEnd"/>
      <w:r w:rsidRPr="00A4676B">
        <w:rPr>
          <w:sz w:val="16"/>
          <w:szCs w:val="16"/>
        </w:rPr>
        <w:t>/%.c, bin/%.o, $(C_SRCS)))</w:t>
      </w:r>
    </w:p>
    <w:p w14:paraId="0338F229" w14:textId="77777777" w:rsidR="00565D80" w:rsidRPr="00A4676B" w:rsidRDefault="00565D80" w:rsidP="00C56F39">
      <w:pPr>
        <w:pStyle w:val="CodeBlock"/>
        <w:rPr>
          <w:sz w:val="16"/>
          <w:szCs w:val="16"/>
        </w:rPr>
      </w:pPr>
    </w:p>
    <w:p w14:paraId="3AAEB8EE" w14:textId="77777777" w:rsidR="00C56F39" w:rsidRPr="00A4676B" w:rsidRDefault="00565D80" w:rsidP="00C56F39">
      <w:pPr>
        <w:pStyle w:val="CodeBlock"/>
        <w:rPr>
          <w:sz w:val="16"/>
          <w:szCs w:val="16"/>
        </w:rPr>
      </w:pPr>
      <w:r>
        <w:rPr>
          <w:sz w:val="16"/>
          <w:szCs w:val="16"/>
        </w:rPr>
        <w:t># add comments</w:t>
      </w:r>
    </w:p>
    <w:p w14:paraId="5BF9587B" w14:textId="77777777" w:rsidR="00C56F39" w:rsidRPr="00A4676B" w:rsidRDefault="00C56F39" w:rsidP="00C56F39">
      <w:pPr>
        <w:pStyle w:val="CodeBlock"/>
        <w:rPr>
          <w:sz w:val="16"/>
          <w:szCs w:val="16"/>
        </w:rPr>
      </w:pPr>
      <w:r w:rsidRPr="00A4676B">
        <w:rPr>
          <w:sz w:val="16"/>
          <w:szCs w:val="16"/>
        </w:rPr>
        <w:t>all: build</w:t>
      </w:r>
    </w:p>
    <w:p w14:paraId="07C4453F"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@echo "All Done"</w:t>
      </w:r>
    </w:p>
    <w:p w14:paraId="0FA13E35" w14:textId="77777777" w:rsidR="00C56F39" w:rsidRPr="00A4676B" w:rsidRDefault="00C56F39" w:rsidP="00C56F39">
      <w:pPr>
        <w:pStyle w:val="CodeBlock"/>
        <w:rPr>
          <w:sz w:val="16"/>
          <w:szCs w:val="16"/>
        </w:rPr>
      </w:pPr>
    </w:p>
    <w:p w14:paraId="37DC3333"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15A4EAFF" w14:textId="77777777" w:rsidR="00C56F39" w:rsidRPr="00A4676B" w:rsidRDefault="00C56F39" w:rsidP="00C56F39">
      <w:pPr>
        <w:pStyle w:val="CodeBlock"/>
        <w:rPr>
          <w:sz w:val="16"/>
          <w:szCs w:val="16"/>
        </w:rPr>
      </w:pPr>
      <w:r w:rsidRPr="00A4676B">
        <w:rPr>
          <w:sz w:val="16"/>
          <w:szCs w:val="16"/>
        </w:rPr>
        <w:t>build: $(OBJS)</w:t>
      </w:r>
    </w:p>
    <w:p w14:paraId="72D7E657"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$(OBJS) -o $(TARGET) $(LFLAGS)</w:t>
      </w:r>
    </w:p>
    <w:p w14:paraId="5FAC902A" w14:textId="77777777" w:rsidR="00C56F39" w:rsidRPr="00A4676B" w:rsidRDefault="00C56F39" w:rsidP="00C56F39">
      <w:pPr>
        <w:pStyle w:val="CodeBlock"/>
        <w:rPr>
          <w:sz w:val="16"/>
          <w:szCs w:val="16"/>
        </w:rPr>
      </w:pPr>
    </w:p>
    <w:p w14:paraId="7A237F2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3ED1406D"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%.c $(HDRS)</w:t>
      </w:r>
    </w:p>
    <w:p w14:paraId="7CA15FD9"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55E70842"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$(CFLAGS) -c $&lt; -o $@</w:t>
      </w:r>
    </w:p>
    <w:p w14:paraId="1B34B2B5" w14:textId="77777777" w:rsidR="00C56F39" w:rsidRPr="00A4676B" w:rsidRDefault="00C56F39" w:rsidP="00C56F39">
      <w:pPr>
        <w:pStyle w:val="CodeBlock"/>
        <w:rPr>
          <w:sz w:val="16"/>
          <w:szCs w:val="16"/>
        </w:rPr>
      </w:pPr>
    </w:p>
    <w:p w14:paraId="4FB87E5A"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 xml:space="preserve">add comments </w:t>
      </w:r>
    </w:p>
    <w:p w14:paraId="73D4302A"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xml:space="preserve">: </w:t>
      </w:r>
      <w:proofErr w:type="spellStart"/>
      <w:r w:rsidRPr="00A4676B">
        <w:rPr>
          <w:sz w:val="16"/>
          <w:szCs w:val="16"/>
        </w:rPr>
        <w:t>src</w:t>
      </w:r>
      <w:proofErr w:type="spellEnd"/>
      <w:r w:rsidRPr="00A4676B">
        <w:rPr>
          <w:sz w:val="16"/>
          <w:szCs w:val="16"/>
        </w:rPr>
        <w:t>/%.c $(HDRS)</w:t>
      </w:r>
    </w:p>
    <w:p w14:paraId="2E48A38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33B778CC"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$(CC) $(CFLAGS) -c $&lt; -o $@</w:t>
      </w:r>
    </w:p>
    <w:p w14:paraId="20A1E767" w14:textId="77777777" w:rsidR="00C56F39" w:rsidRDefault="00C56F39" w:rsidP="00C56F39">
      <w:pPr>
        <w:pStyle w:val="CodeBlock"/>
        <w:rPr>
          <w:sz w:val="16"/>
          <w:szCs w:val="16"/>
        </w:rPr>
      </w:pPr>
    </w:p>
    <w:p w14:paraId="7E372438" w14:textId="77777777" w:rsidR="00A4676B" w:rsidRDefault="00A4676B" w:rsidP="00C56F39">
      <w:pPr>
        <w:pStyle w:val="CodeBlock"/>
        <w:rPr>
          <w:sz w:val="16"/>
          <w:szCs w:val="16"/>
        </w:rPr>
      </w:pPr>
    </w:p>
    <w:p w14:paraId="24757553" w14:textId="77777777" w:rsidR="00A4676B" w:rsidRPr="00A4676B" w:rsidRDefault="00565D80" w:rsidP="00C56F39">
      <w:pPr>
        <w:pStyle w:val="CodeBlock"/>
        <w:rPr>
          <w:sz w:val="16"/>
          <w:szCs w:val="16"/>
        </w:rPr>
      </w:pPr>
      <w:r>
        <w:rPr>
          <w:sz w:val="16"/>
          <w:szCs w:val="16"/>
        </w:rPr>
        <w:t>#add comments</w:t>
      </w:r>
    </w:p>
    <w:p w14:paraId="4922CA18" w14:textId="77777777" w:rsidR="00C56F39" w:rsidRPr="00A4676B" w:rsidRDefault="00C56F39" w:rsidP="00C56F39">
      <w:pPr>
        <w:pStyle w:val="CodeBlock"/>
        <w:rPr>
          <w:sz w:val="16"/>
          <w:szCs w:val="16"/>
        </w:rPr>
      </w:pPr>
      <w:r w:rsidRPr="00A4676B">
        <w:rPr>
          <w:sz w:val="16"/>
          <w:szCs w:val="16"/>
        </w:rPr>
        <w:t>clean:</w:t>
      </w:r>
    </w:p>
    <w:p w14:paraId="56AFC57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-f $(TARGET)</w:t>
      </w:r>
    </w:p>
    <w:p w14:paraId="30387D9E"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-rf bin</w:t>
      </w:r>
    </w:p>
    <w:p w14:paraId="0237E022" w14:textId="77777777" w:rsidR="00C56F39" w:rsidRPr="00A4676B" w:rsidRDefault="00565D80" w:rsidP="00C56F39">
      <w:pPr>
        <w:pStyle w:val="CodeBlock"/>
        <w:rPr>
          <w:sz w:val="16"/>
          <w:szCs w:val="16"/>
        </w:rPr>
      </w:pPr>
      <w:r>
        <w:rPr>
          <w:sz w:val="16"/>
          <w:szCs w:val="16"/>
        </w:rPr>
        <w:t>#add comments</w:t>
      </w:r>
    </w:p>
    <w:p w14:paraId="349E21A3" w14:textId="77777777" w:rsidR="00C56F39" w:rsidRPr="00A4676B" w:rsidRDefault="00C56F39" w:rsidP="00C56F39">
      <w:pPr>
        <w:pStyle w:val="CodeBlock"/>
        <w:rPr>
          <w:sz w:val="16"/>
          <w:szCs w:val="16"/>
        </w:rPr>
      </w:pPr>
      <w:r w:rsidRPr="00A4676B">
        <w:rPr>
          <w:sz w:val="16"/>
          <w:szCs w:val="16"/>
        </w:rPr>
        <w:t>run: build</w:t>
      </w:r>
    </w:p>
    <w:p w14:paraId="317D4748" w14:textId="35D3FDE3" w:rsidR="00C56F39" w:rsidRPr="00A4676B" w:rsidRDefault="00C56F39" w:rsidP="00C56F39">
      <w:pPr>
        <w:pStyle w:val="CodeBlock"/>
        <w:rPr>
          <w:sz w:val="16"/>
          <w:szCs w:val="16"/>
        </w:rPr>
      </w:pPr>
      <w:r w:rsidRPr="00A4676B">
        <w:rPr>
          <w:sz w:val="16"/>
          <w:szCs w:val="16"/>
        </w:rPr>
        <w:tab/>
      </w:r>
      <w:r w:rsidR="00A4676B">
        <w:rPr>
          <w:sz w:val="16"/>
          <w:szCs w:val="16"/>
        </w:rPr>
        <w:tab/>
      </w:r>
      <w:proofErr w:type="gramStart"/>
      <w:r w:rsidRPr="00A4676B">
        <w:rPr>
          <w:sz w:val="16"/>
          <w:szCs w:val="16"/>
        </w:rPr>
        <w:t>./</w:t>
      </w:r>
      <w:proofErr w:type="gramEnd"/>
      <w:r w:rsidRPr="00A4676B">
        <w:rPr>
          <w:sz w:val="16"/>
          <w:szCs w:val="16"/>
        </w:rPr>
        <w:t xml:space="preserve">$(TARGET) </w:t>
      </w:r>
      <w:r w:rsidR="001026FD">
        <w:rPr>
          <w:sz w:val="16"/>
          <w:szCs w:val="16"/>
        </w:rPr>
        <w:t>&lt; put your command line arguments here&gt;</w:t>
      </w:r>
    </w:p>
    <w:p w14:paraId="2E245033" w14:textId="77777777" w:rsidR="00C56F39" w:rsidRPr="00A4676B" w:rsidRDefault="00565D80" w:rsidP="00C56F39">
      <w:pPr>
        <w:pStyle w:val="CodeBlock"/>
        <w:rPr>
          <w:sz w:val="16"/>
          <w:szCs w:val="16"/>
        </w:rPr>
      </w:pPr>
      <w:r>
        <w:rPr>
          <w:sz w:val="16"/>
          <w:szCs w:val="16"/>
        </w:rPr>
        <w:t>#add comments</w:t>
      </w:r>
    </w:p>
    <w:p w14:paraId="42259376" w14:textId="77777777" w:rsidR="00C56F39" w:rsidRPr="00A4676B" w:rsidRDefault="00C56F39" w:rsidP="00C56F39">
      <w:pPr>
        <w:pStyle w:val="CodeBlock"/>
        <w:rPr>
          <w:sz w:val="16"/>
          <w:szCs w:val="16"/>
        </w:rPr>
      </w:pPr>
      <w:r w:rsidRPr="00A4676B">
        <w:rPr>
          <w:sz w:val="16"/>
          <w:szCs w:val="16"/>
        </w:rPr>
        <w:t>which:</w:t>
      </w:r>
    </w:p>
    <w:p w14:paraId="3696F507"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SOURCES: ${C_SRCS}"</w:t>
      </w:r>
    </w:p>
    <w:p w14:paraId="5842DB3E"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HEADERS: ${HDRS}"</w:t>
      </w:r>
    </w:p>
    <w:p w14:paraId="17E1C13A" w14:textId="77777777" w:rsidR="00136083"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"TARGET OBJS: ${OBJS}"</w:t>
      </w:r>
    </w:p>
    <w:p w14:paraId="4ABE9088" w14:textId="77777777" w:rsidR="000721D3" w:rsidRPr="000721D3" w:rsidRDefault="000721D3" w:rsidP="001205B9">
      <w:pPr>
        <w:pStyle w:val="Heading1"/>
      </w:pPr>
      <w:r>
        <w:t>Compile and Execute</w:t>
      </w:r>
    </w:p>
    <w:p w14:paraId="0BBB8FAB" w14:textId="77777777" w:rsidR="003A0E11" w:rsidRPr="00DA308B" w:rsidRDefault="003A0E11" w:rsidP="003A0E11">
      <w:pPr>
        <w:ind w:left="-4" w:right="26"/>
        <w:rPr>
          <w:rFonts w:cstheme="minorHAnsi"/>
        </w:rPr>
      </w:pPr>
      <w:r w:rsidRPr="00DA308B">
        <w:rPr>
          <w:rFonts w:cstheme="minorHAnsi"/>
        </w:rPr>
        <w:t xml:space="preserve">Use </w:t>
      </w:r>
      <w:r w:rsidR="00CA07A2">
        <w:rPr>
          <w:rFonts w:cstheme="minorHAnsi"/>
        </w:rPr>
        <w:t>Make</w:t>
      </w:r>
      <w:r w:rsidRPr="00DA308B">
        <w:rPr>
          <w:rFonts w:cstheme="minorHAnsi"/>
        </w:rPr>
        <w:t xml:space="preserve"> to compile your code as follows: </w:t>
      </w:r>
    </w:p>
    <w:p w14:paraId="358359EE" w14:textId="77777777" w:rsidR="003A0E11" w:rsidRPr="00DA308B" w:rsidRDefault="005E258D" w:rsidP="00DA308B">
      <w:pPr>
        <w:pStyle w:val="CodeBlock"/>
      </w:pPr>
      <w:r>
        <w:t>make</w:t>
      </w:r>
    </w:p>
    <w:p w14:paraId="0B1DCBE4" w14:textId="77777777" w:rsidR="003A0E11" w:rsidRPr="00DA308B" w:rsidRDefault="003A0E11" w:rsidP="003A0E11">
      <w:pPr>
        <w:ind w:left="-4" w:right="26"/>
        <w:rPr>
          <w:rFonts w:cstheme="minorHAnsi"/>
        </w:rPr>
      </w:pPr>
      <w:r w:rsidRPr="00DA308B">
        <w:rPr>
          <w:rFonts w:cstheme="minorHAnsi"/>
        </w:rPr>
        <w:t>Execute the program</w:t>
      </w:r>
    </w:p>
    <w:p w14:paraId="1123A7CC" w14:textId="77777777" w:rsidR="001205B9" w:rsidRPr="001205B9" w:rsidRDefault="00923BA0" w:rsidP="00857C8B">
      <w:pPr>
        <w:pStyle w:val="CodeBlock"/>
      </w:pPr>
      <w:r>
        <w:t>make run</w:t>
      </w:r>
    </w:p>
    <w:p w14:paraId="5792E17F" w14:textId="77777777" w:rsidR="00247EDE" w:rsidRDefault="009F5D91" w:rsidP="001F4A4A">
      <w:pPr>
        <w:pStyle w:val="Heading1"/>
        <w:rPr>
          <w:b w:val="0"/>
          <w:bCs/>
        </w:rPr>
      </w:pPr>
      <w:r>
        <w:rPr>
          <w:b w:val="0"/>
          <w:bCs/>
        </w:rPr>
        <w:t xml:space="preserve">You should now know enough about </w:t>
      </w:r>
      <w:proofErr w:type="spellStart"/>
      <w:r>
        <w:rPr>
          <w:b w:val="0"/>
          <w:bCs/>
        </w:rPr>
        <w:t>makefiles</w:t>
      </w:r>
      <w:proofErr w:type="spellEnd"/>
      <w:r>
        <w:rPr>
          <w:b w:val="0"/>
          <w:bCs/>
        </w:rPr>
        <w:t xml:space="preserve"> to create </w:t>
      </w:r>
      <w:r w:rsidR="00247EDE">
        <w:rPr>
          <w:b w:val="0"/>
          <w:bCs/>
        </w:rPr>
        <w:t>your own</w:t>
      </w:r>
      <w:r>
        <w:rPr>
          <w:b w:val="0"/>
          <w:bCs/>
        </w:rPr>
        <w:t xml:space="preserve"> simple </w:t>
      </w:r>
      <w:proofErr w:type="spellStart"/>
      <w:r>
        <w:rPr>
          <w:b w:val="0"/>
          <w:bCs/>
        </w:rPr>
        <w:t>makefile</w:t>
      </w:r>
      <w:proofErr w:type="spellEnd"/>
      <w:r>
        <w:rPr>
          <w:b w:val="0"/>
          <w:bCs/>
        </w:rPr>
        <w:t xml:space="preserve">.  </w:t>
      </w:r>
    </w:p>
    <w:p w14:paraId="4DB9A3CA" w14:textId="683BD5D3" w:rsidR="005553C6" w:rsidRPr="005553C6" w:rsidRDefault="005553C6" w:rsidP="001F4A4A">
      <w:pPr>
        <w:pStyle w:val="Heading1"/>
        <w:rPr>
          <w:b w:val="0"/>
          <w:bCs/>
        </w:rPr>
      </w:pPr>
      <w:r>
        <w:rPr>
          <w:b w:val="0"/>
          <w:bCs/>
        </w:rPr>
        <w:t xml:space="preserve">The information in this lab only scratches the surface of what the make utility can actually do.  </w:t>
      </w:r>
      <w:r w:rsidR="0004285D">
        <w:rPr>
          <w:b w:val="0"/>
          <w:bCs/>
        </w:rPr>
        <w:t>I encourage</w:t>
      </w:r>
      <w:r w:rsidR="00247EDE">
        <w:rPr>
          <w:b w:val="0"/>
          <w:bCs/>
        </w:rPr>
        <w:t xml:space="preserve"> y</w:t>
      </w:r>
      <w:r>
        <w:rPr>
          <w:b w:val="0"/>
          <w:bCs/>
        </w:rPr>
        <w:t xml:space="preserve">ou </w:t>
      </w:r>
      <w:r w:rsidR="0004285D">
        <w:rPr>
          <w:b w:val="0"/>
          <w:bCs/>
        </w:rPr>
        <w:t>to</w:t>
      </w:r>
      <w:r>
        <w:rPr>
          <w:b w:val="0"/>
          <w:bCs/>
        </w:rPr>
        <w:t xml:space="preserve"> explore </w:t>
      </w:r>
      <w:r w:rsidR="00247EDE">
        <w:rPr>
          <w:b w:val="0"/>
          <w:bCs/>
        </w:rPr>
        <w:t>the</w:t>
      </w:r>
      <w:r w:rsidR="009F5D91">
        <w:rPr>
          <w:b w:val="0"/>
          <w:bCs/>
        </w:rPr>
        <w:t xml:space="preserve"> make</w:t>
      </w:r>
      <w:r w:rsidR="00247EDE">
        <w:rPr>
          <w:b w:val="0"/>
          <w:bCs/>
        </w:rPr>
        <w:t xml:space="preserve"> utility</w:t>
      </w:r>
      <w:r w:rsidR="009F5D91">
        <w:rPr>
          <w:b w:val="0"/>
          <w:bCs/>
        </w:rPr>
        <w:t xml:space="preserve">. </w:t>
      </w:r>
    </w:p>
    <w:p w14:paraId="1FE8F8E8" w14:textId="53491118" w:rsidR="003A0E11" w:rsidRDefault="003A0E11" w:rsidP="001F4A4A">
      <w:pPr>
        <w:pStyle w:val="Heading1"/>
      </w:pPr>
      <w:r w:rsidRPr="00DA308B">
        <w:t xml:space="preserve">Submission Instructions </w:t>
      </w:r>
    </w:p>
    <w:p w14:paraId="081A1B12" w14:textId="79BC3E91" w:rsidR="00B70B0C" w:rsidRDefault="00B70B0C" w:rsidP="00B70B0C">
      <w:r>
        <w:t xml:space="preserve">Submit your files to canvas. </w:t>
      </w:r>
    </w:p>
    <w:p w14:paraId="6BFE2BE2" w14:textId="4E9FB670" w:rsidR="00B70B0C" w:rsidRPr="00B70B0C" w:rsidRDefault="00B70B0C" w:rsidP="00B70B0C">
      <w:r>
        <w:t xml:space="preserve">I am not sure if canvas will allow a submission of </w:t>
      </w:r>
      <w:proofErr w:type="gramStart"/>
      <w:r>
        <w:t>a .</w:t>
      </w:r>
      <w:proofErr w:type="gramEnd"/>
      <w:r>
        <w:t xml:space="preserve">tar.gz file, therefore you </w:t>
      </w:r>
      <w:r w:rsidR="00FD6D7A">
        <w:t>should use the zip utility to zip your files and submit them to canvas. (Assuming canvas allows zip files.)</w:t>
      </w:r>
    </w:p>
    <w:p w14:paraId="47A18DCF" w14:textId="4D2C3D4A" w:rsidR="003A0E11" w:rsidRPr="0071642B" w:rsidRDefault="003A0E11" w:rsidP="00B45EE3">
      <w:pPr>
        <w:spacing w:after="5" w:line="250" w:lineRule="auto"/>
        <w:ind w:right="26"/>
        <w:rPr>
          <w:rFonts w:cstheme="minorHAnsi"/>
        </w:rPr>
      </w:pPr>
    </w:p>
    <w:sectPr w:rsidR="003A0E11" w:rsidRPr="0071642B" w:rsidSect="003B77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59ADF" w14:textId="77777777" w:rsidR="00E63FCF" w:rsidRDefault="00E63FCF" w:rsidP="00EA4C52">
      <w:pPr>
        <w:spacing w:after="0" w:line="240" w:lineRule="auto"/>
      </w:pPr>
      <w:r>
        <w:separator/>
      </w:r>
    </w:p>
  </w:endnote>
  <w:endnote w:type="continuationSeparator" w:id="0">
    <w:p w14:paraId="133231A2" w14:textId="77777777" w:rsidR="00E63FCF" w:rsidRDefault="00E63FCF"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E81E3" w14:textId="77777777" w:rsidR="00E63FCF" w:rsidRDefault="00E63FCF" w:rsidP="00EA4C52">
      <w:pPr>
        <w:spacing w:after="0" w:line="240" w:lineRule="auto"/>
      </w:pPr>
      <w:r>
        <w:separator/>
      </w:r>
    </w:p>
  </w:footnote>
  <w:footnote w:type="continuationSeparator" w:id="0">
    <w:p w14:paraId="4DD216D4" w14:textId="77777777" w:rsidR="00E63FCF" w:rsidRDefault="00E63FCF"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0612391">
    <w:abstractNumId w:val="3"/>
  </w:num>
  <w:num w:numId="2" w16cid:durableId="116532434">
    <w:abstractNumId w:val="6"/>
  </w:num>
  <w:num w:numId="3" w16cid:durableId="1870681879">
    <w:abstractNumId w:val="2"/>
  </w:num>
  <w:num w:numId="4" w16cid:durableId="25252976">
    <w:abstractNumId w:val="0"/>
  </w:num>
  <w:num w:numId="5" w16cid:durableId="12072964">
    <w:abstractNumId w:val="5"/>
  </w:num>
  <w:num w:numId="6" w16cid:durableId="907888578">
    <w:abstractNumId w:val="4"/>
  </w:num>
  <w:num w:numId="7" w16cid:durableId="51026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00D8"/>
    <w:rsid w:val="00035CA7"/>
    <w:rsid w:val="00037035"/>
    <w:rsid w:val="0004285D"/>
    <w:rsid w:val="000550E5"/>
    <w:rsid w:val="0006476E"/>
    <w:rsid w:val="00071979"/>
    <w:rsid w:val="000721D3"/>
    <w:rsid w:val="00072F0D"/>
    <w:rsid w:val="000818C3"/>
    <w:rsid w:val="00095843"/>
    <w:rsid w:val="000A0ED2"/>
    <w:rsid w:val="000A11AD"/>
    <w:rsid w:val="000B5E88"/>
    <w:rsid w:val="000C357E"/>
    <w:rsid w:val="000F15B3"/>
    <w:rsid w:val="000F79A9"/>
    <w:rsid w:val="001026FD"/>
    <w:rsid w:val="001205B9"/>
    <w:rsid w:val="00120D0C"/>
    <w:rsid w:val="00123190"/>
    <w:rsid w:val="001252A5"/>
    <w:rsid w:val="00126009"/>
    <w:rsid w:val="00136083"/>
    <w:rsid w:val="00140CFA"/>
    <w:rsid w:val="00154CAA"/>
    <w:rsid w:val="0016053F"/>
    <w:rsid w:val="00180858"/>
    <w:rsid w:val="00187716"/>
    <w:rsid w:val="00193EE6"/>
    <w:rsid w:val="001A764F"/>
    <w:rsid w:val="001B25A8"/>
    <w:rsid w:val="001B5ABB"/>
    <w:rsid w:val="001B6DB7"/>
    <w:rsid w:val="001C1D0B"/>
    <w:rsid w:val="001C5A57"/>
    <w:rsid w:val="001D4199"/>
    <w:rsid w:val="001E4375"/>
    <w:rsid w:val="001F3AB2"/>
    <w:rsid w:val="001F4A4A"/>
    <w:rsid w:val="001F6D63"/>
    <w:rsid w:val="00206302"/>
    <w:rsid w:val="00221892"/>
    <w:rsid w:val="00226EAD"/>
    <w:rsid w:val="00236A2C"/>
    <w:rsid w:val="00247CBE"/>
    <w:rsid w:val="00247EDE"/>
    <w:rsid w:val="002522EB"/>
    <w:rsid w:val="00283824"/>
    <w:rsid w:val="00287BEB"/>
    <w:rsid w:val="0029487F"/>
    <w:rsid w:val="002A55DC"/>
    <w:rsid w:val="002B1E69"/>
    <w:rsid w:val="002B6286"/>
    <w:rsid w:val="002D404A"/>
    <w:rsid w:val="002D5657"/>
    <w:rsid w:val="002E615F"/>
    <w:rsid w:val="002F3EEB"/>
    <w:rsid w:val="00323A9C"/>
    <w:rsid w:val="0032546C"/>
    <w:rsid w:val="00325F67"/>
    <w:rsid w:val="003360B1"/>
    <w:rsid w:val="0034544D"/>
    <w:rsid w:val="00357BCE"/>
    <w:rsid w:val="00377D96"/>
    <w:rsid w:val="00396045"/>
    <w:rsid w:val="003A0E11"/>
    <w:rsid w:val="003A315F"/>
    <w:rsid w:val="003A515C"/>
    <w:rsid w:val="003A6077"/>
    <w:rsid w:val="003B3C4D"/>
    <w:rsid w:val="003B69BF"/>
    <w:rsid w:val="003B6D8A"/>
    <w:rsid w:val="003B7780"/>
    <w:rsid w:val="003C1E0F"/>
    <w:rsid w:val="003D3637"/>
    <w:rsid w:val="003D4E9F"/>
    <w:rsid w:val="003E2719"/>
    <w:rsid w:val="003E594E"/>
    <w:rsid w:val="003F2CA8"/>
    <w:rsid w:val="003F43A2"/>
    <w:rsid w:val="003F5BCE"/>
    <w:rsid w:val="0041294D"/>
    <w:rsid w:val="00434A1A"/>
    <w:rsid w:val="00436EDD"/>
    <w:rsid w:val="00437AC9"/>
    <w:rsid w:val="0044561C"/>
    <w:rsid w:val="004471D0"/>
    <w:rsid w:val="0045024E"/>
    <w:rsid w:val="0045062B"/>
    <w:rsid w:val="00462880"/>
    <w:rsid w:val="00481C89"/>
    <w:rsid w:val="00485B3D"/>
    <w:rsid w:val="004A6EEC"/>
    <w:rsid w:val="004B43AD"/>
    <w:rsid w:val="004C3A0F"/>
    <w:rsid w:val="004C4447"/>
    <w:rsid w:val="004C7EDA"/>
    <w:rsid w:val="004E1822"/>
    <w:rsid w:val="004E2A9C"/>
    <w:rsid w:val="004F5648"/>
    <w:rsid w:val="005002F9"/>
    <w:rsid w:val="0050232C"/>
    <w:rsid w:val="0050244F"/>
    <w:rsid w:val="00507BB1"/>
    <w:rsid w:val="0051279E"/>
    <w:rsid w:val="005130CB"/>
    <w:rsid w:val="0051688F"/>
    <w:rsid w:val="00525BB4"/>
    <w:rsid w:val="0052640A"/>
    <w:rsid w:val="00527048"/>
    <w:rsid w:val="00531363"/>
    <w:rsid w:val="0053389E"/>
    <w:rsid w:val="005355B6"/>
    <w:rsid w:val="0055325C"/>
    <w:rsid w:val="005553C6"/>
    <w:rsid w:val="00565D80"/>
    <w:rsid w:val="0057471D"/>
    <w:rsid w:val="00577572"/>
    <w:rsid w:val="00582728"/>
    <w:rsid w:val="00590EFE"/>
    <w:rsid w:val="00591170"/>
    <w:rsid w:val="005915E2"/>
    <w:rsid w:val="005A0004"/>
    <w:rsid w:val="005A4237"/>
    <w:rsid w:val="005A6424"/>
    <w:rsid w:val="005B0F4C"/>
    <w:rsid w:val="005C4706"/>
    <w:rsid w:val="005D2EE6"/>
    <w:rsid w:val="005E1FD9"/>
    <w:rsid w:val="005E258D"/>
    <w:rsid w:val="005E31BB"/>
    <w:rsid w:val="005F01D7"/>
    <w:rsid w:val="005F34EB"/>
    <w:rsid w:val="005F4E9F"/>
    <w:rsid w:val="00607D2F"/>
    <w:rsid w:val="00611AB8"/>
    <w:rsid w:val="00615F26"/>
    <w:rsid w:val="0062589C"/>
    <w:rsid w:val="00647206"/>
    <w:rsid w:val="0065680F"/>
    <w:rsid w:val="00661BBB"/>
    <w:rsid w:val="006716A6"/>
    <w:rsid w:val="00671D9A"/>
    <w:rsid w:val="006745FC"/>
    <w:rsid w:val="00683B1D"/>
    <w:rsid w:val="00697677"/>
    <w:rsid w:val="006A02E6"/>
    <w:rsid w:val="006B5D86"/>
    <w:rsid w:val="006F1288"/>
    <w:rsid w:val="006F77E0"/>
    <w:rsid w:val="00704FD9"/>
    <w:rsid w:val="007072D8"/>
    <w:rsid w:val="0071015D"/>
    <w:rsid w:val="00710B0C"/>
    <w:rsid w:val="007115D9"/>
    <w:rsid w:val="0071469B"/>
    <w:rsid w:val="00715E4B"/>
    <w:rsid w:val="0071642B"/>
    <w:rsid w:val="007177E0"/>
    <w:rsid w:val="00721415"/>
    <w:rsid w:val="007248C0"/>
    <w:rsid w:val="00741B00"/>
    <w:rsid w:val="0074239D"/>
    <w:rsid w:val="00743812"/>
    <w:rsid w:val="00744956"/>
    <w:rsid w:val="00747DC4"/>
    <w:rsid w:val="00750176"/>
    <w:rsid w:val="0075081B"/>
    <w:rsid w:val="00754568"/>
    <w:rsid w:val="00765498"/>
    <w:rsid w:val="00774B09"/>
    <w:rsid w:val="007763C2"/>
    <w:rsid w:val="00781031"/>
    <w:rsid w:val="007816EF"/>
    <w:rsid w:val="00795440"/>
    <w:rsid w:val="0079574B"/>
    <w:rsid w:val="007A48FA"/>
    <w:rsid w:val="007B6244"/>
    <w:rsid w:val="007D6BAD"/>
    <w:rsid w:val="007F7F22"/>
    <w:rsid w:val="00813F22"/>
    <w:rsid w:val="0081442C"/>
    <w:rsid w:val="00815098"/>
    <w:rsid w:val="008175F1"/>
    <w:rsid w:val="008435FE"/>
    <w:rsid w:val="00857C8B"/>
    <w:rsid w:val="00867C5F"/>
    <w:rsid w:val="008822EE"/>
    <w:rsid w:val="00887A24"/>
    <w:rsid w:val="008923CA"/>
    <w:rsid w:val="008A6789"/>
    <w:rsid w:val="008C1599"/>
    <w:rsid w:val="008C2BEA"/>
    <w:rsid w:val="008D4DF2"/>
    <w:rsid w:val="008E6B87"/>
    <w:rsid w:val="008E744E"/>
    <w:rsid w:val="008F3178"/>
    <w:rsid w:val="008F3614"/>
    <w:rsid w:val="008F69FA"/>
    <w:rsid w:val="0090165F"/>
    <w:rsid w:val="00902580"/>
    <w:rsid w:val="00903D09"/>
    <w:rsid w:val="009057D0"/>
    <w:rsid w:val="009068E6"/>
    <w:rsid w:val="00922874"/>
    <w:rsid w:val="00923BA0"/>
    <w:rsid w:val="00930275"/>
    <w:rsid w:val="00932FBE"/>
    <w:rsid w:val="0094231B"/>
    <w:rsid w:val="00942A00"/>
    <w:rsid w:val="00963063"/>
    <w:rsid w:val="009722D1"/>
    <w:rsid w:val="00973577"/>
    <w:rsid w:val="00977968"/>
    <w:rsid w:val="009915A9"/>
    <w:rsid w:val="009B19CA"/>
    <w:rsid w:val="009C0F17"/>
    <w:rsid w:val="009C166F"/>
    <w:rsid w:val="009D6754"/>
    <w:rsid w:val="009E1EC8"/>
    <w:rsid w:val="009E5B20"/>
    <w:rsid w:val="009F117F"/>
    <w:rsid w:val="009F12C6"/>
    <w:rsid w:val="009F5D91"/>
    <w:rsid w:val="00A04F3D"/>
    <w:rsid w:val="00A2341C"/>
    <w:rsid w:val="00A4178C"/>
    <w:rsid w:val="00A4676B"/>
    <w:rsid w:val="00A50DCD"/>
    <w:rsid w:val="00A7225B"/>
    <w:rsid w:val="00A73323"/>
    <w:rsid w:val="00A73738"/>
    <w:rsid w:val="00A77123"/>
    <w:rsid w:val="00A8500C"/>
    <w:rsid w:val="00A914E8"/>
    <w:rsid w:val="00A920B2"/>
    <w:rsid w:val="00AA19E7"/>
    <w:rsid w:val="00AC1207"/>
    <w:rsid w:val="00AD56F7"/>
    <w:rsid w:val="00AE0576"/>
    <w:rsid w:val="00AE5D25"/>
    <w:rsid w:val="00AE78D8"/>
    <w:rsid w:val="00AF0ED3"/>
    <w:rsid w:val="00AF78EE"/>
    <w:rsid w:val="00B0584C"/>
    <w:rsid w:val="00B10E2B"/>
    <w:rsid w:val="00B27BB7"/>
    <w:rsid w:val="00B45EE3"/>
    <w:rsid w:val="00B51853"/>
    <w:rsid w:val="00B51EF5"/>
    <w:rsid w:val="00B572B5"/>
    <w:rsid w:val="00B608CA"/>
    <w:rsid w:val="00B61D55"/>
    <w:rsid w:val="00B63509"/>
    <w:rsid w:val="00B701CC"/>
    <w:rsid w:val="00B70B0C"/>
    <w:rsid w:val="00B83483"/>
    <w:rsid w:val="00B845F7"/>
    <w:rsid w:val="00B852F7"/>
    <w:rsid w:val="00B92A6B"/>
    <w:rsid w:val="00B93F48"/>
    <w:rsid w:val="00BB7695"/>
    <w:rsid w:val="00BC6E3C"/>
    <w:rsid w:val="00BD27AD"/>
    <w:rsid w:val="00BE3528"/>
    <w:rsid w:val="00BF1832"/>
    <w:rsid w:val="00C00C2A"/>
    <w:rsid w:val="00C02F24"/>
    <w:rsid w:val="00C072AA"/>
    <w:rsid w:val="00C120F8"/>
    <w:rsid w:val="00C137EF"/>
    <w:rsid w:val="00C16446"/>
    <w:rsid w:val="00C24B12"/>
    <w:rsid w:val="00C357BD"/>
    <w:rsid w:val="00C37943"/>
    <w:rsid w:val="00C44D07"/>
    <w:rsid w:val="00C56F39"/>
    <w:rsid w:val="00C64361"/>
    <w:rsid w:val="00C667D1"/>
    <w:rsid w:val="00C75A4D"/>
    <w:rsid w:val="00C85D73"/>
    <w:rsid w:val="00C96154"/>
    <w:rsid w:val="00CA07A2"/>
    <w:rsid w:val="00CA3727"/>
    <w:rsid w:val="00CA6822"/>
    <w:rsid w:val="00CB205E"/>
    <w:rsid w:val="00CB3114"/>
    <w:rsid w:val="00CB5896"/>
    <w:rsid w:val="00CD180F"/>
    <w:rsid w:val="00CD4DDF"/>
    <w:rsid w:val="00CD6F0C"/>
    <w:rsid w:val="00CD7330"/>
    <w:rsid w:val="00CE21DB"/>
    <w:rsid w:val="00CE3CB0"/>
    <w:rsid w:val="00CF0365"/>
    <w:rsid w:val="00CF7FF5"/>
    <w:rsid w:val="00D046E2"/>
    <w:rsid w:val="00D05020"/>
    <w:rsid w:val="00D05869"/>
    <w:rsid w:val="00D14C23"/>
    <w:rsid w:val="00D41B6D"/>
    <w:rsid w:val="00D46F08"/>
    <w:rsid w:val="00D5523E"/>
    <w:rsid w:val="00D62028"/>
    <w:rsid w:val="00D62B8A"/>
    <w:rsid w:val="00D84065"/>
    <w:rsid w:val="00D864AA"/>
    <w:rsid w:val="00D86E28"/>
    <w:rsid w:val="00D937DF"/>
    <w:rsid w:val="00D94C8E"/>
    <w:rsid w:val="00DA308B"/>
    <w:rsid w:val="00DA3AE5"/>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50560"/>
    <w:rsid w:val="00E55DE2"/>
    <w:rsid w:val="00E61894"/>
    <w:rsid w:val="00E62D29"/>
    <w:rsid w:val="00E63524"/>
    <w:rsid w:val="00E63E18"/>
    <w:rsid w:val="00E63FCF"/>
    <w:rsid w:val="00E65429"/>
    <w:rsid w:val="00E744A8"/>
    <w:rsid w:val="00E749A1"/>
    <w:rsid w:val="00E90C2E"/>
    <w:rsid w:val="00E96A8C"/>
    <w:rsid w:val="00EA4C52"/>
    <w:rsid w:val="00EB151F"/>
    <w:rsid w:val="00EB219F"/>
    <w:rsid w:val="00EB6DA6"/>
    <w:rsid w:val="00EB738B"/>
    <w:rsid w:val="00EC5572"/>
    <w:rsid w:val="00ED1108"/>
    <w:rsid w:val="00EF1250"/>
    <w:rsid w:val="00EF4F5F"/>
    <w:rsid w:val="00EF5A97"/>
    <w:rsid w:val="00F20045"/>
    <w:rsid w:val="00F2719E"/>
    <w:rsid w:val="00F3385A"/>
    <w:rsid w:val="00F401A0"/>
    <w:rsid w:val="00F47B71"/>
    <w:rsid w:val="00F47F93"/>
    <w:rsid w:val="00F90EF2"/>
    <w:rsid w:val="00F92B53"/>
    <w:rsid w:val="00F92C01"/>
    <w:rsid w:val="00F97B91"/>
    <w:rsid w:val="00FA0E5A"/>
    <w:rsid w:val="00FA5D79"/>
    <w:rsid w:val="00FB1329"/>
    <w:rsid w:val="00FB4316"/>
    <w:rsid w:val="00FC611D"/>
    <w:rsid w:val="00FC77AC"/>
    <w:rsid w:val="00FD2BB3"/>
    <w:rsid w:val="00FD5556"/>
    <w:rsid w:val="00FD6D7A"/>
    <w:rsid w:val="00FE3AF4"/>
    <w:rsid w:val="00FE76D7"/>
    <w:rsid w:val="00FF304B"/>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ke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unix/unix-what-is-shell.htm" TargetMode="External"/><Relationship Id="rId4" Type="http://schemas.openxmlformats.org/officeDocument/2006/relationships/webSettings" Target="webSettings.xml"/><Relationship Id="rId9" Type="http://schemas.openxmlformats.org/officeDocument/2006/relationships/hyperlink" Target="https://www.tutorialspoint.com/make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D40F6"/>
    <w:rsid w:val="00154AD6"/>
    <w:rsid w:val="0019642E"/>
    <w:rsid w:val="0022718B"/>
    <w:rsid w:val="0030661A"/>
    <w:rsid w:val="003318C8"/>
    <w:rsid w:val="00374A6A"/>
    <w:rsid w:val="00456ADB"/>
    <w:rsid w:val="004D56E3"/>
    <w:rsid w:val="00655100"/>
    <w:rsid w:val="00695556"/>
    <w:rsid w:val="006F6392"/>
    <w:rsid w:val="00720AE4"/>
    <w:rsid w:val="007E5116"/>
    <w:rsid w:val="008D4D70"/>
    <w:rsid w:val="009D786B"/>
    <w:rsid w:val="00AC4A7E"/>
    <w:rsid w:val="00AE78D8"/>
    <w:rsid w:val="00B7758B"/>
    <w:rsid w:val="00BB4726"/>
    <w:rsid w:val="00BF23D0"/>
    <w:rsid w:val="00C40F5B"/>
    <w:rsid w:val="00C96C10"/>
    <w:rsid w:val="00CD48F3"/>
    <w:rsid w:val="00DC3E8D"/>
    <w:rsid w:val="00EA36C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513</TotalTime>
  <Pages>10</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21</cp:revision>
  <cp:lastPrinted>2023-09-11T16:46:00Z</cp:lastPrinted>
  <dcterms:created xsi:type="dcterms:W3CDTF">2021-09-05T23:57:00Z</dcterms:created>
  <dcterms:modified xsi:type="dcterms:W3CDTF">2024-09-14T22:49:00Z</dcterms:modified>
</cp:coreProperties>
</file>